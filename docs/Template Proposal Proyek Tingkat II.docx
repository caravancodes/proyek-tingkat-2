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ABF7C" w14:textId="76F47D26" w:rsidR="008161C6" w:rsidRPr="00C42EDE" w:rsidRDefault="004343B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Judul Proposal </w:t>
      </w:r>
      <w:r w:rsidR="001405B9" w:rsidRPr="00C42EDE">
        <w:rPr>
          <w:rFonts w:ascii="Palatino Linotype" w:hAnsi="Palatino Linotype"/>
          <w:b/>
          <w:sz w:val="32"/>
          <w:szCs w:val="32"/>
          <w:lang w:val="sv-SE"/>
        </w:rPr>
        <w:t>P</w:t>
      </w:r>
      <w:r w:rsidR="009139F2">
        <w:rPr>
          <w:rFonts w:ascii="Palatino Linotype" w:hAnsi="Palatino Linotype"/>
          <w:b/>
          <w:sz w:val="32"/>
          <w:szCs w:val="32"/>
          <w:lang w:val="sv-SE"/>
        </w:rPr>
        <w:t>T</w:t>
      </w: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Singkat dan Spesifik, Tetapi Cukup Jelas Memberi Gambaran Mengenai </w:t>
      </w:r>
      <w:r w:rsidR="00167ECE">
        <w:rPr>
          <w:rFonts w:ascii="Palatino Linotype" w:hAnsi="Palatino Linotype"/>
          <w:b/>
          <w:sz w:val="32"/>
          <w:szCs w:val="32"/>
          <w:lang w:val="sv-SE"/>
        </w:rPr>
        <w:t>Produk</w:t>
      </w: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yang Diusulkan</w:t>
      </w:r>
    </w:p>
    <w:p w14:paraId="4920C18D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08AE1F55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AF4C2F1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AE760D5" w14:textId="4F6734F7" w:rsidR="006B0146" w:rsidRPr="00960FE5" w:rsidRDefault="00123FD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Proposal </w:t>
      </w:r>
      <w:r w:rsidR="001405B9"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Proyek </w:t>
      </w:r>
      <w:r w:rsidR="009139F2">
        <w:rPr>
          <w:rFonts w:ascii="Palatino Linotype" w:hAnsi="Palatino Linotype"/>
          <w:b/>
          <w:sz w:val="28"/>
          <w:szCs w:val="28"/>
          <w:lang w:val="sv-SE"/>
        </w:rPr>
        <w:t>Tingkat</w:t>
      </w:r>
      <w:r w:rsidR="00167ECE">
        <w:rPr>
          <w:rFonts w:ascii="Palatino Linotype" w:hAnsi="Palatino Linotype"/>
          <w:b/>
          <w:sz w:val="28"/>
          <w:szCs w:val="28"/>
          <w:lang w:val="sv-SE"/>
        </w:rPr>
        <w:t xml:space="preserve"> II</w:t>
      </w:r>
    </w:p>
    <w:p w14:paraId="597A9794" w14:textId="77777777" w:rsidR="00021B72" w:rsidRPr="00C42EDE" w:rsidRDefault="00021B7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F15FE8D" w14:textId="77777777" w:rsidR="00C56F17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9D355BF" w14:textId="77777777" w:rsidR="00957777" w:rsidRPr="00C42EDE" w:rsidRDefault="0095777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B8D30CA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2959C42" w14:textId="77777777" w:rsidR="00123FD6" w:rsidRPr="00C42EDE" w:rsidRDefault="009A6275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TIM NAMA_TIM</w:t>
      </w:r>
    </w:p>
    <w:p w14:paraId="509878E0" w14:textId="77777777" w:rsidR="00123FD6" w:rsidRPr="00B662B9" w:rsidRDefault="00957777" w:rsidP="00957777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 w:rsidRPr="00B662B9">
        <w:rPr>
          <w:rFonts w:ascii="Palatino Linotype" w:hAnsi="Palatino Linotype"/>
          <w:b/>
          <w:sz w:val="24"/>
          <w:szCs w:val="24"/>
          <w:lang w:val="sv-SE"/>
        </w:rPr>
        <w:t>NIM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</w:r>
      <w:r w:rsidR="00123FD6" w:rsidRPr="00B662B9">
        <w:rPr>
          <w:rFonts w:ascii="Palatino Linotype" w:hAnsi="Palatino Linotype"/>
          <w:b/>
          <w:sz w:val="24"/>
          <w:szCs w:val="24"/>
          <w:lang w:val="sv-SE"/>
        </w:rPr>
        <w:t>Nama Mahasiswa</w:t>
      </w:r>
    </w:p>
    <w:p w14:paraId="04620E9B" w14:textId="77777777" w:rsidR="00957777" w:rsidRPr="00B662B9" w:rsidRDefault="00957777" w:rsidP="00957777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 w:rsidRPr="00B662B9">
        <w:rPr>
          <w:rFonts w:ascii="Palatino Linotype" w:hAnsi="Palatino Linotype"/>
          <w:b/>
          <w:sz w:val="24"/>
          <w:szCs w:val="24"/>
          <w:lang w:val="sv-SE"/>
        </w:rPr>
        <w:t>NIM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  <w:t>Nama Mahasiswa</w:t>
      </w:r>
    </w:p>
    <w:p w14:paraId="40D712FF" w14:textId="77777777" w:rsidR="00957777" w:rsidRPr="00C42EDE" w:rsidRDefault="00957777" w:rsidP="009F62B0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 w:rsidRPr="00B662B9">
        <w:rPr>
          <w:rFonts w:ascii="Palatino Linotype" w:hAnsi="Palatino Linotype"/>
          <w:b/>
          <w:sz w:val="24"/>
          <w:szCs w:val="24"/>
          <w:lang w:val="sv-SE"/>
        </w:rPr>
        <w:t>NIM</w:t>
      </w:r>
      <w:r w:rsidRPr="00B662B9">
        <w:rPr>
          <w:rFonts w:ascii="Palatino Linotype" w:hAnsi="Palatino Linotype"/>
          <w:b/>
          <w:sz w:val="24"/>
          <w:szCs w:val="24"/>
          <w:lang w:val="sv-SE"/>
        </w:rPr>
        <w:tab/>
        <w:t>Nama Mahasiswa</w:t>
      </w:r>
    </w:p>
    <w:p w14:paraId="16008D71" w14:textId="77777777" w:rsidR="008161C6" w:rsidRPr="00C42EDE" w:rsidRDefault="008161C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</w:p>
    <w:p w14:paraId="2E3EE27F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D83EFB0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098F0CB5" w14:textId="77777777" w:rsidR="00C56F17" w:rsidRPr="00C42EDE" w:rsidRDefault="008115F3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</w:rPr>
        <w:drawing>
          <wp:inline distT="0" distB="0" distL="0" distR="0" wp14:anchorId="3BB3DAEF" wp14:editId="7DE2D10C">
            <wp:extent cx="1905000" cy="19050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2018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0C7163A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0ACA349" w14:textId="77777777" w:rsidR="00021B72" w:rsidRDefault="00021B7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A00F6DF" w14:textId="77777777" w:rsidR="00B662B9" w:rsidRDefault="00B662B9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20B8A33" w14:textId="77777777" w:rsidR="00960FE5" w:rsidRDefault="00960FE5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FC1A169" w14:textId="77777777" w:rsidR="00062661" w:rsidRPr="00C42EDE" w:rsidRDefault="00C42EDE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 w:rsidR="001F387F"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="008161C6"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14:paraId="425A4603" w14:textId="77777777" w:rsidR="008161C6" w:rsidRPr="00C42EDE" w:rsidRDefault="001F387F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14:paraId="1C3CA726" w14:textId="77777777" w:rsidR="00062661" w:rsidRPr="00C42EDE" w:rsidRDefault="008161C6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14:paraId="5DE53046" w14:textId="63B985C0" w:rsidR="00B662B9" w:rsidRPr="00C42EDE" w:rsidRDefault="00167ECE" w:rsidP="00B662B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2018</w:t>
      </w:r>
      <w:r w:rsidR="00593609"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3C79D49B" w14:textId="77777777" w:rsidR="00593609" w:rsidRDefault="00593609" w:rsidP="00593609">
      <w:pPr>
        <w:pStyle w:val="Heading1"/>
        <w:numPr>
          <w:ilvl w:val="0"/>
          <w:numId w:val="0"/>
        </w:numPr>
        <w:jc w:val="center"/>
      </w:pPr>
      <w:r>
        <w:lastRenderedPageBreak/>
        <w:t>CATATAN REVIEWER</w:t>
      </w:r>
    </w:p>
    <w:p w14:paraId="28DE1CB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C009396" w14:textId="77777777" w:rsidR="00593609" w:rsidRDefault="008115F3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7AAB7B" wp14:editId="5A11335F">
                <wp:simplePos x="0" y="0"/>
                <wp:positionH relativeFrom="column">
                  <wp:posOffset>12065</wp:posOffset>
                </wp:positionH>
                <wp:positionV relativeFrom="paragraph">
                  <wp:posOffset>69215</wp:posOffset>
                </wp:positionV>
                <wp:extent cx="5562600" cy="631190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631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5EB24" id="Rectangle 4" o:spid="_x0000_s1026" style="position:absolute;margin-left:.95pt;margin-top:5.45pt;width:438pt;height:49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"/>
            </w:pict>
          </mc:Fallback>
        </mc:AlternateContent>
      </w:r>
    </w:p>
    <w:p w14:paraId="6D2ACC0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DE280D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576610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975DD20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9B117A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9E615D9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AE1030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53E9556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CF3E41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38192F5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CEF839D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3B990A3B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92A5E5C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6972E2F6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779D4CD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7E5A9B9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0ACCB63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003831C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1C9A377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2F90BAFD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5E623C93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9BABAE0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BA01DA9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89EA0A8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88612B8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A88CD78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D3F7061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25C6EF6A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5BDB757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D3767A0" w14:textId="77777777"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sz w:val="24"/>
          <w:szCs w:val="24"/>
          <w:lang w:val="sv-SE"/>
        </w:rPr>
        <w:t>Nama</w:t>
      </w:r>
      <w:r w:rsidR="009139F2">
        <w:rPr>
          <w:rFonts w:ascii="Palatino Linotype" w:hAnsi="Palatino Linotype"/>
          <w:b/>
          <w:sz w:val="24"/>
          <w:szCs w:val="24"/>
          <w:lang w:val="sv-SE"/>
        </w:rPr>
        <w:t xml:space="preserve"> Dosen Reviewer </w:t>
      </w:r>
    </w:p>
    <w:p w14:paraId="218F1A7A" w14:textId="77777777"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09F77A6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61EE70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A92DBAE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0F0262B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9923C1B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A18BD0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218EB52" w14:textId="0CF24AF9" w:rsidR="006F678A" w:rsidRPr="00B662B9" w:rsidRDefault="00905B7B" w:rsidP="00B662B9">
      <w:pPr>
        <w:pStyle w:val="Heading1"/>
      </w:pPr>
      <w:r w:rsidRPr="00B662B9">
        <w:lastRenderedPageBreak/>
        <w:t xml:space="preserve">Latar </w:t>
      </w:r>
      <w:r w:rsidR="00167ECE">
        <w:t xml:space="preserve">Belakang </w:t>
      </w:r>
      <w:r w:rsidR="00167140">
        <w:t>Ide Perangkat Lunak</w:t>
      </w:r>
    </w:p>
    <w:p w14:paraId="61087597" w14:textId="6FFB8912" w:rsidR="00A120F7" w:rsidRPr="00C42EDE" w:rsidRDefault="001405B9" w:rsidP="00A120F7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Proyek </w:t>
      </w:r>
      <w:r w:rsidR="009139F2">
        <w:rPr>
          <w:rFonts w:ascii="Palatino Linotype" w:hAnsi="Palatino Linotype"/>
          <w:iCs/>
          <w:sz w:val="24"/>
          <w:lang w:val="sv-SE"/>
        </w:rPr>
        <w:t>tingkat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 merupakan sebuah </w:t>
      </w:r>
      <w:r w:rsidR="00A120F7" w:rsidRPr="00C42EDE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iCs/>
          <w:sz w:val="24"/>
          <w:lang w:val="sv-SE"/>
        </w:rPr>
        <w:t>proyek yang dilakukan pada permasalaan</w:t>
      </w:r>
      <w:r w:rsidR="001B6C4F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iCs/>
          <w:sz w:val="24"/>
          <w:lang w:val="sv-SE"/>
        </w:rPr>
        <w:t>/</w:t>
      </w:r>
      <w:r w:rsidR="001B6C4F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iCs/>
          <w:sz w:val="24"/>
          <w:lang w:val="sv-SE"/>
        </w:rPr>
        <w:t>kasus nyata</w:t>
      </w:r>
      <w:r w:rsidR="00A120F7" w:rsidRPr="00C42EDE">
        <w:rPr>
          <w:rFonts w:ascii="Palatino Linotype" w:hAnsi="Palatino Linotype"/>
          <w:iCs/>
          <w:sz w:val="24"/>
          <w:lang w:val="sv-SE"/>
        </w:rPr>
        <w:t xml:space="preserve">. Kemukakan argumentasi pentingnya dilakukan </w:t>
      </w:r>
      <w:r w:rsidRPr="00C42EDE">
        <w:rPr>
          <w:rFonts w:ascii="Palatino Linotype" w:hAnsi="Palatino Linotype"/>
          <w:iCs/>
          <w:sz w:val="24"/>
          <w:lang w:val="sv-SE"/>
        </w:rPr>
        <w:t>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 w:rsidR="00A120F7" w:rsidRPr="00C42EDE">
        <w:rPr>
          <w:rFonts w:ascii="Palatino Linotype" w:hAnsi="Palatino Linotype"/>
          <w:iCs/>
          <w:sz w:val="24"/>
          <w:lang w:val="sv-SE"/>
        </w:rPr>
        <w:t xml:space="preserve"> yang diusulkan </w:t>
      </w:r>
      <w:r w:rsidR="00E322D8" w:rsidRPr="00C42EDE">
        <w:rPr>
          <w:rFonts w:ascii="Palatino Linotype" w:hAnsi="Palatino Linotype"/>
          <w:iCs/>
          <w:sz w:val="24"/>
          <w:lang w:val="sv-SE"/>
        </w:rPr>
        <w:t>tersebut</w:t>
      </w:r>
      <w:r w:rsidR="00A120F7" w:rsidRPr="00C42EDE">
        <w:rPr>
          <w:rFonts w:ascii="Palatino Linotype" w:hAnsi="Palatino Linotype"/>
          <w:iCs/>
          <w:sz w:val="24"/>
          <w:lang w:val="sv-SE"/>
        </w:rPr>
        <w:t>.</w:t>
      </w:r>
      <w:r w:rsidR="001B6C4F">
        <w:rPr>
          <w:rFonts w:ascii="Palatino Linotype" w:hAnsi="Palatino Linotype"/>
          <w:iCs/>
          <w:sz w:val="24"/>
          <w:lang w:val="sv-SE"/>
        </w:rPr>
        <w:t xml:space="preserve"> Sampaikan dengan jelas, fokus, terkait, dan terarah tentang hal yang m</w:t>
      </w:r>
      <w:r w:rsidR="009139F2">
        <w:rPr>
          <w:rFonts w:ascii="Palatino Linotype" w:hAnsi="Palatino Linotype"/>
          <w:iCs/>
          <w:sz w:val="24"/>
          <w:lang w:val="sv-SE"/>
        </w:rPr>
        <w:t>elatarbelakangi diperlukannya PT</w:t>
      </w:r>
      <w:r w:rsidR="001B6C4F">
        <w:rPr>
          <w:rFonts w:ascii="Palatino Linotype" w:hAnsi="Palatino Linotype"/>
          <w:iCs/>
          <w:sz w:val="24"/>
          <w:lang w:val="sv-SE"/>
        </w:rPr>
        <w:t xml:space="preserve"> yang akan dibuat.</w:t>
      </w:r>
    </w:p>
    <w:p w14:paraId="1C9402AA" w14:textId="77777777" w:rsidR="00427A13" w:rsidRDefault="00427A13" w:rsidP="00427A13">
      <w:pPr>
        <w:ind w:firstLine="360"/>
        <w:jc w:val="both"/>
        <w:rPr>
          <w:rFonts w:ascii="Palatino Linotype" w:hAnsi="Palatino Linotype"/>
          <w:iCs/>
          <w:sz w:val="24"/>
        </w:rPr>
      </w:pPr>
    </w:p>
    <w:p w14:paraId="7537014E" w14:textId="77777777" w:rsidR="000112BD" w:rsidRPr="00C42EDE" w:rsidRDefault="000112BD" w:rsidP="00427A13">
      <w:pPr>
        <w:ind w:firstLine="360"/>
        <w:jc w:val="both"/>
        <w:rPr>
          <w:rFonts w:ascii="Palatino Linotype" w:hAnsi="Palatino Linotype"/>
          <w:iCs/>
          <w:sz w:val="24"/>
        </w:rPr>
      </w:pPr>
    </w:p>
    <w:p w14:paraId="5A3A0D76" w14:textId="6E696496" w:rsidR="00E322D8" w:rsidRPr="00C42EDE" w:rsidRDefault="00E322D8" w:rsidP="00B662B9">
      <w:pPr>
        <w:pStyle w:val="Heading1"/>
        <w:rPr>
          <w:sz w:val="40"/>
        </w:rPr>
      </w:pPr>
      <w:r w:rsidRPr="00C42EDE">
        <w:t xml:space="preserve">Perumusan </w:t>
      </w:r>
      <w:r w:rsidR="00167ECE">
        <w:t>M</w:t>
      </w:r>
      <w:r w:rsidRPr="00C42EDE">
        <w:t>asalah</w:t>
      </w:r>
    </w:p>
    <w:p w14:paraId="00235917" w14:textId="77777777" w:rsidR="000112BD" w:rsidRDefault="001B6C4F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Berdasarkan latar belakang yang telah dibuat, </w:t>
      </w:r>
      <w:r w:rsidR="001461A8">
        <w:rPr>
          <w:rFonts w:ascii="Palatino Linotype" w:hAnsi="Palatino Linotype"/>
          <w:iCs/>
          <w:sz w:val="24"/>
          <w:lang w:val="sv-SE"/>
        </w:rPr>
        <w:t>u</w:t>
      </w:r>
      <w:r w:rsidR="00E322D8" w:rsidRPr="00C42EDE">
        <w:rPr>
          <w:rFonts w:ascii="Palatino Linotype" w:hAnsi="Palatino Linotype"/>
          <w:iCs/>
          <w:sz w:val="24"/>
          <w:lang w:val="sv-SE"/>
        </w:rPr>
        <w:t>raikan pendekatan dan konsep untuk menjawab masalah yang diteliti, masalah yang akan dicari penyelesaiannya.</w:t>
      </w:r>
      <w:r w:rsidR="008F0255" w:rsidRPr="00C42EDE">
        <w:rPr>
          <w:rFonts w:ascii="Palatino Linotype" w:hAnsi="Palatino Linotype"/>
          <w:iCs/>
          <w:sz w:val="24"/>
          <w:lang w:val="sv-SE"/>
        </w:rPr>
        <w:t xml:space="preserve"> </w:t>
      </w:r>
    </w:p>
    <w:p w14:paraId="671D6613" w14:textId="77777777" w:rsidR="000112BD" w:rsidRDefault="000112BD" w:rsidP="008F025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6DE1D2DF" w14:textId="77777777" w:rsidR="00E322D8" w:rsidRPr="00C42EDE" w:rsidRDefault="00E322D8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Dalam perumusan masalah dapat dijelaskan asumsi, dan lingkup </w:t>
      </w:r>
      <w:r w:rsidR="000112BD">
        <w:rPr>
          <w:rFonts w:ascii="Palatino Linotype" w:hAnsi="Palatino Linotype"/>
          <w:iCs/>
          <w:sz w:val="24"/>
          <w:lang w:val="sv-SE"/>
        </w:rPr>
        <w:t xml:space="preserve">/ batasan 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yang menjadi batasan </w:t>
      </w:r>
      <w:r w:rsidR="001405B9" w:rsidRPr="00C42EDE">
        <w:rPr>
          <w:rFonts w:ascii="Palatino Linotype" w:hAnsi="Palatino Linotype"/>
          <w:iCs/>
          <w:sz w:val="24"/>
          <w:lang w:val="sv-SE"/>
        </w:rPr>
        <w:t>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 w:rsidRPr="00C42EDE">
        <w:rPr>
          <w:rFonts w:ascii="Palatino Linotype" w:hAnsi="Palatino Linotype"/>
          <w:iCs/>
          <w:sz w:val="24"/>
          <w:lang w:val="sv-SE"/>
        </w:rPr>
        <w:t>. Uraian perumusan masalah tidak harus dalam bentuk pertanyaan.</w:t>
      </w:r>
    </w:p>
    <w:p w14:paraId="0B63B9CA" w14:textId="77777777" w:rsidR="00E322D8" w:rsidRDefault="00E322D8" w:rsidP="00E322D8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0BDB28C4" w14:textId="77777777" w:rsidR="000112BD" w:rsidRPr="00C42EDE" w:rsidRDefault="000112BD" w:rsidP="00E322D8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71B7AB63" w14:textId="3552A29C" w:rsidR="006F678A" w:rsidRPr="00C42EDE" w:rsidRDefault="00E322D8" w:rsidP="00B662B9">
      <w:pPr>
        <w:pStyle w:val="Heading1"/>
        <w:rPr>
          <w:sz w:val="40"/>
        </w:rPr>
      </w:pPr>
      <w:r w:rsidRPr="00C42EDE">
        <w:t>Tujuan</w:t>
      </w:r>
      <w:r w:rsidR="00167ECE">
        <w:t xml:space="preserve"> dan Manfaat </w:t>
      </w:r>
      <w:r w:rsidR="00167140">
        <w:t>Pengembangan</w:t>
      </w:r>
    </w:p>
    <w:p w14:paraId="2E36DA0B" w14:textId="58F4498B" w:rsidR="00CD5486" w:rsidRDefault="00E322D8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Berikan pernyataan singkat mengenai tujuan </w:t>
      </w:r>
      <w:r w:rsidR="001405B9" w:rsidRPr="00C42EDE">
        <w:rPr>
          <w:rFonts w:ascii="Palatino Linotype" w:hAnsi="Palatino Linotype"/>
          <w:iCs/>
          <w:sz w:val="24"/>
          <w:lang w:val="sv-SE"/>
        </w:rPr>
        <w:t>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. Tujuan </w:t>
      </w:r>
      <w:r w:rsidR="00B069B7" w:rsidRPr="00C42EDE">
        <w:rPr>
          <w:rFonts w:ascii="Palatino Linotype" w:hAnsi="Palatino Linotype"/>
          <w:iCs/>
          <w:sz w:val="24"/>
          <w:lang w:val="sv-SE"/>
        </w:rPr>
        <w:t>harus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 </w:t>
      </w:r>
      <w:r w:rsidRPr="00C42EDE">
        <w:rPr>
          <w:rFonts w:ascii="Palatino Linotype" w:hAnsi="Palatino Linotype"/>
          <w:b/>
          <w:iCs/>
          <w:sz w:val="24"/>
          <w:lang w:val="sv-SE"/>
        </w:rPr>
        <w:t>jelas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 dan </w:t>
      </w:r>
      <w:r w:rsidRPr="00C42EDE">
        <w:rPr>
          <w:rFonts w:ascii="Palatino Linotype" w:hAnsi="Palatino Linotype"/>
          <w:b/>
          <w:iCs/>
          <w:sz w:val="24"/>
          <w:lang w:val="sv-SE"/>
        </w:rPr>
        <w:t>dapat diukur</w:t>
      </w:r>
      <w:r w:rsidR="000112BD">
        <w:rPr>
          <w:rFonts w:ascii="Palatino Linotype" w:hAnsi="Palatino Linotype"/>
          <w:iCs/>
          <w:sz w:val="24"/>
          <w:lang w:val="sv-SE"/>
        </w:rPr>
        <w:t xml:space="preserve"> keberhasilannya. Tujuan merupakan jawaban</w:t>
      </w:r>
      <w:r w:rsidR="00167ECE">
        <w:rPr>
          <w:rFonts w:ascii="Palatino Linotype" w:hAnsi="Palatino Linotype"/>
          <w:iCs/>
          <w:sz w:val="24"/>
          <w:lang w:val="sv-SE"/>
        </w:rPr>
        <w:t xml:space="preserve"> dari rumusan masalah yang ada.</w:t>
      </w:r>
      <w:r w:rsidR="000112BD">
        <w:rPr>
          <w:rFonts w:ascii="Palatino Linotype" w:hAnsi="Palatino Linotype"/>
          <w:iCs/>
          <w:sz w:val="24"/>
          <w:lang w:val="sv-SE"/>
        </w:rPr>
        <w:t xml:space="preserve"> </w:t>
      </w:r>
      <w:r w:rsidR="001461A8">
        <w:rPr>
          <w:rFonts w:ascii="Palatino Linotype" w:hAnsi="Palatino Linotype"/>
          <w:iCs/>
          <w:sz w:val="24"/>
          <w:lang w:val="sv-SE"/>
        </w:rPr>
        <w:t>Statement dari t</w:t>
      </w:r>
      <w:r w:rsidR="000112BD">
        <w:rPr>
          <w:rFonts w:ascii="Palatino Linotype" w:hAnsi="Palatino Linotype"/>
          <w:iCs/>
          <w:sz w:val="24"/>
          <w:lang w:val="sv-SE"/>
        </w:rPr>
        <w:t>ujuan</w:t>
      </w:r>
      <w:r w:rsidR="001461A8">
        <w:rPr>
          <w:rFonts w:ascii="Palatino Linotype" w:hAnsi="Palatino Linotype"/>
          <w:iCs/>
          <w:sz w:val="24"/>
          <w:lang w:val="sv-SE"/>
        </w:rPr>
        <w:t xml:space="preserve"> harus menjawab masalah-masalah yang telah dirumuskan di atas.</w:t>
      </w:r>
    </w:p>
    <w:p w14:paraId="0957B330" w14:textId="77777777" w:rsidR="001461A8" w:rsidRDefault="001461A8" w:rsidP="008F025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481EE17" w14:textId="77777777" w:rsidR="001461A8" w:rsidRPr="00C42EDE" w:rsidRDefault="001461A8" w:rsidP="008F025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Bisa dimunculkan hipotesa (jika dianggap perlu) ter</w:t>
      </w:r>
      <w:r w:rsidR="009139F2">
        <w:rPr>
          <w:rFonts w:ascii="Palatino Linotype" w:hAnsi="Palatino Linotype"/>
          <w:iCs/>
          <w:sz w:val="24"/>
          <w:lang w:val="sv-SE"/>
        </w:rPr>
        <w:t>hadap hasil yang didapat dari PT</w:t>
      </w:r>
      <w:r>
        <w:rPr>
          <w:rFonts w:ascii="Palatino Linotype" w:hAnsi="Palatino Linotype"/>
          <w:iCs/>
          <w:sz w:val="24"/>
          <w:lang w:val="sv-SE"/>
        </w:rPr>
        <w:t xml:space="preserve"> yang akan dibuat. Hipotesa diperoleh dengan justifikasi yang kuat dan dapat dipertanggungjawabkan secara ilmiah.</w:t>
      </w:r>
    </w:p>
    <w:p w14:paraId="07979DEF" w14:textId="77777777" w:rsidR="00CD5486" w:rsidRDefault="00CD5486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5E92886E" w14:textId="77777777" w:rsidR="001461A8" w:rsidRDefault="001461A8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3688BD0D" w14:textId="4B967713" w:rsidR="005E2B47" w:rsidRPr="00C42EDE" w:rsidRDefault="005E2B47" w:rsidP="005E2B47">
      <w:pPr>
        <w:pStyle w:val="Heading1"/>
        <w:rPr>
          <w:sz w:val="40"/>
        </w:rPr>
      </w:pPr>
      <w:r>
        <w:t xml:space="preserve">Batasan </w:t>
      </w:r>
      <w:r w:rsidR="00167140">
        <w:t>Perangkat Lunak yang Dikembangkan</w:t>
      </w:r>
    </w:p>
    <w:p w14:paraId="36C97470" w14:textId="77777777" w:rsidR="005E2B47" w:rsidRDefault="005E2B47" w:rsidP="005E2B47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 xml:space="preserve">Berikan </w:t>
      </w:r>
      <w:r>
        <w:rPr>
          <w:rFonts w:ascii="Palatino Linotype" w:hAnsi="Palatino Linotype"/>
          <w:iCs/>
          <w:sz w:val="24"/>
          <w:lang w:val="sv-SE"/>
        </w:rPr>
        <w:t>hal-hal yang menjadi batasan dalam pembuatan produk 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>
        <w:rPr>
          <w:rFonts w:ascii="Palatino Linotype" w:hAnsi="Palatino Linotype"/>
          <w:iCs/>
          <w:sz w:val="24"/>
          <w:lang w:val="sv-SE"/>
        </w:rPr>
        <w:t xml:space="preserve"> atau mencapai tujuan P</w:t>
      </w:r>
      <w:r w:rsidR="009139F2">
        <w:rPr>
          <w:rFonts w:ascii="Palatino Linotype" w:hAnsi="Palatino Linotype"/>
          <w:iCs/>
          <w:sz w:val="24"/>
          <w:lang w:val="sv-SE"/>
        </w:rPr>
        <w:t>T</w:t>
      </w:r>
      <w:r>
        <w:rPr>
          <w:rFonts w:ascii="Palatino Linotype" w:hAnsi="Palatino Linotype"/>
          <w:iCs/>
          <w:sz w:val="24"/>
          <w:lang w:val="sv-SE"/>
        </w:rPr>
        <w:t xml:space="preserve">. Batasan masalah bukanlan merupakan pemotongan / pengurangan fungsional. </w:t>
      </w:r>
    </w:p>
    <w:p w14:paraId="6984C8EC" w14:textId="77777777" w:rsidR="005E2B47" w:rsidRDefault="005E2B47" w:rsidP="005E2B4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261CF694" w14:textId="77777777" w:rsidR="005E2B47" w:rsidRDefault="005E2B47" w:rsidP="005E2B4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Contoh batasan masalah :</w:t>
      </w:r>
    </w:p>
    <w:p w14:paraId="402C545F" w14:textId="77777777"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User yang menjadi target adalah anak-anak usia 5-7 tahun</w:t>
      </w:r>
    </w:p>
    <w:p w14:paraId="7FAD9AB9" w14:textId="77777777"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Keterbatasan penglihatan yang menjadi target pengguna adalah keterbatasan yang bersifat parsial (tidak total)</w:t>
      </w:r>
    </w:p>
    <w:p w14:paraId="42159FB9" w14:textId="77777777"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Teknik pengolahan citra yang digunakan adalah teknik A</w:t>
      </w:r>
    </w:p>
    <w:p w14:paraId="529D4111" w14:textId="77777777" w:rsidR="005E2B47" w:rsidRDefault="005E2B47" w:rsidP="005E2B47">
      <w:pPr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Bahasa daerah yang digunakan dalam database adalah bahasa daerah Jawa, Bali, dan Sunda</w:t>
      </w:r>
    </w:p>
    <w:p w14:paraId="75D6003D" w14:textId="77777777" w:rsidR="005E2B47" w:rsidRDefault="005E2B47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2DD426E9" w14:textId="77777777" w:rsidR="005E2B47" w:rsidRPr="00C42EDE" w:rsidRDefault="005E2B47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3EE59123" w14:textId="5565CD56" w:rsidR="006F678A" w:rsidRPr="00C42EDE" w:rsidRDefault="003E38A1" w:rsidP="00B662B9">
      <w:pPr>
        <w:pStyle w:val="Heading1"/>
      </w:pPr>
      <w:r w:rsidRPr="00C42EDE">
        <w:t>Metod</w:t>
      </w:r>
      <w:r w:rsidR="000925B7" w:rsidRPr="00C42EDE">
        <w:t xml:space="preserve">ologi </w:t>
      </w:r>
      <w:r w:rsidR="00167ECE">
        <w:t>Pengembangan Perangkat Lunak</w:t>
      </w:r>
    </w:p>
    <w:p w14:paraId="07FDB30D" w14:textId="77777777" w:rsidR="003E38A1" w:rsidRDefault="003E38A1" w:rsidP="003E38A1">
      <w:pPr>
        <w:jc w:val="both"/>
        <w:rPr>
          <w:rFonts w:ascii="Palatino Linotype" w:hAnsi="Palatino Linotype"/>
          <w:iCs/>
          <w:sz w:val="24"/>
          <w:lang w:val="sv-SE"/>
        </w:rPr>
      </w:pPr>
      <w:r w:rsidRPr="00C42EDE">
        <w:rPr>
          <w:rFonts w:ascii="Palatino Linotype" w:hAnsi="Palatino Linotype"/>
          <w:iCs/>
          <w:sz w:val="24"/>
          <w:lang w:val="sv-SE"/>
        </w:rPr>
        <w:t>Uraian metod</w:t>
      </w:r>
      <w:r w:rsidR="000925B7" w:rsidRPr="00C42EDE">
        <w:rPr>
          <w:rFonts w:ascii="Palatino Linotype" w:hAnsi="Palatino Linotype"/>
          <w:iCs/>
          <w:sz w:val="24"/>
          <w:lang w:val="sv-SE"/>
        </w:rPr>
        <w:t xml:space="preserve">ologi </w:t>
      </w:r>
      <w:r w:rsidRPr="00C42EDE">
        <w:rPr>
          <w:rFonts w:ascii="Palatino Linotype" w:hAnsi="Palatino Linotype"/>
          <w:iCs/>
          <w:sz w:val="24"/>
          <w:lang w:val="sv-SE"/>
        </w:rPr>
        <w:t>pe</w:t>
      </w:r>
      <w:r w:rsidR="000925B7" w:rsidRPr="00C42EDE">
        <w:rPr>
          <w:rFonts w:ascii="Palatino Linotype" w:hAnsi="Palatino Linotype"/>
          <w:iCs/>
          <w:sz w:val="24"/>
          <w:lang w:val="sv-SE"/>
        </w:rPr>
        <w:t>nyelesai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an </w:t>
      </w:r>
      <w:r w:rsidR="000925B7" w:rsidRPr="00C42EDE">
        <w:rPr>
          <w:rFonts w:ascii="Palatino Linotype" w:hAnsi="Palatino Linotype"/>
          <w:iCs/>
          <w:sz w:val="24"/>
          <w:lang w:val="sv-SE"/>
        </w:rPr>
        <w:t xml:space="preserve">masalah 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dapat berupa variabel-variabel dalam penelitian, model yang digunakan, rancangan </w:t>
      </w:r>
      <w:r w:rsidR="001405B9" w:rsidRPr="00C42EDE">
        <w:rPr>
          <w:rFonts w:ascii="Palatino Linotype" w:hAnsi="Palatino Linotype"/>
          <w:iCs/>
          <w:sz w:val="24"/>
          <w:lang w:val="sv-SE"/>
        </w:rPr>
        <w:t>proyek</w:t>
      </w:r>
      <w:r w:rsidRPr="00C42EDE">
        <w:rPr>
          <w:rFonts w:ascii="Palatino Linotype" w:hAnsi="Palatino Linotype"/>
          <w:iCs/>
          <w:sz w:val="24"/>
          <w:lang w:val="sv-SE"/>
        </w:rPr>
        <w:t xml:space="preserve">, teknik pengumpulan data, cara penafsiran dan penyimpulan hasil </w:t>
      </w:r>
      <w:r w:rsidR="000A2E9D" w:rsidRPr="00C42EDE">
        <w:rPr>
          <w:rFonts w:ascii="Palatino Linotype" w:hAnsi="Palatino Linotype"/>
          <w:iCs/>
          <w:sz w:val="24"/>
          <w:lang w:val="sv-SE"/>
        </w:rPr>
        <w:t>proyek</w:t>
      </w:r>
      <w:r w:rsidRPr="00C42EDE">
        <w:rPr>
          <w:rFonts w:ascii="Palatino Linotype" w:hAnsi="Palatino Linotype"/>
          <w:iCs/>
          <w:sz w:val="24"/>
          <w:lang w:val="sv-SE"/>
        </w:rPr>
        <w:t>.</w:t>
      </w:r>
      <w:r w:rsidR="001461A8">
        <w:rPr>
          <w:rFonts w:ascii="Palatino Linotype" w:hAnsi="Palatino Linotype"/>
          <w:iCs/>
          <w:sz w:val="24"/>
          <w:lang w:val="sv-SE"/>
        </w:rPr>
        <w:t xml:space="preserve"> </w:t>
      </w:r>
    </w:p>
    <w:p w14:paraId="2ACAAA34" w14:textId="77777777" w:rsidR="00E33FCE" w:rsidRDefault="00E33FCE" w:rsidP="003E38A1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BF0545F" w14:textId="77777777" w:rsidR="001461A8" w:rsidRPr="00C42EDE" w:rsidRDefault="001461A8" w:rsidP="003E38A1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Uraikan hal-hal dan tahapan </w:t>
      </w:r>
      <w:r w:rsidR="00D406E7">
        <w:rPr>
          <w:rFonts w:ascii="Palatino Linotype" w:hAnsi="Palatino Linotype"/>
          <w:iCs/>
          <w:sz w:val="24"/>
          <w:lang w:val="sv-SE"/>
        </w:rPr>
        <w:t xml:space="preserve">langkah </w:t>
      </w:r>
      <w:r>
        <w:rPr>
          <w:rFonts w:ascii="Palatino Linotype" w:hAnsi="Palatino Linotype"/>
          <w:iCs/>
          <w:sz w:val="24"/>
          <w:lang w:val="sv-SE"/>
        </w:rPr>
        <w:t xml:space="preserve">yang </w:t>
      </w:r>
      <w:r w:rsidRPr="005E2B47">
        <w:rPr>
          <w:rFonts w:ascii="Palatino Linotype" w:hAnsi="Palatino Linotype"/>
          <w:b/>
          <w:iCs/>
          <w:sz w:val="24"/>
          <w:lang w:val="sv-SE"/>
        </w:rPr>
        <w:t>spesifik</w:t>
      </w:r>
      <w:r w:rsidR="009139F2">
        <w:rPr>
          <w:rFonts w:ascii="Palatino Linotype" w:hAnsi="Palatino Linotype"/>
          <w:iCs/>
          <w:sz w:val="24"/>
          <w:lang w:val="sv-SE"/>
        </w:rPr>
        <w:t xml:space="preserve"> dari PT</w:t>
      </w:r>
      <w:r w:rsidR="00D406E7">
        <w:rPr>
          <w:rFonts w:ascii="Palatino Linotype" w:hAnsi="Palatino Linotype"/>
          <w:iCs/>
          <w:sz w:val="24"/>
          <w:lang w:val="sv-SE"/>
        </w:rPr>
        <w:t xml:space="preserve"> yang akan dibuat. Misal : literur apa saja yang dibaca, identifikasi masalah, analisis data, perancangan interface, perancangan basisdat, implementasi, skenario pengujian, teknik pengujian, dsb.</w:t>
      </w:r>
    </w:p>
    <w:p w14:paraId="0DE1A54B" w14:textId="77777777" w:rsidR="000D3103" w:rsidRDefault="000D3103" w:rsidP="00B069B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248EED7D" w14:textId="77777777" w:rsidR="00D406E7" w:rsidRDefault="00D406E7" w:rsidP="00B069B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A399394" w14:textId="3D0C987C" w:rsidR="00D406E7" w:rsidRPr="00C42EDE" w:rsidRDefault="00167ECE" w:rsidP="00B662B9">
      <w:pPr>
        <w:pStyle w:val="Heading1"/>
      </w:pPr>
      <w:r>
        <w:t>Analisis Kebutuhan dan Desain Solusi Perangkat Lunak</w:t>
      </w:r>
    </w:p>
    <w:p w14:paraId="2DDF4CF7" w14:textId="44C040B1" w:rsidR="00D406E7" w:rsidRDefault="00D406E7" w:rsidP="00D406E7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Uraikan deskripsi sistem yang akan dibuat dengan jelas dan menyeluruh. Dapat disampaikan : target user / pengguna, fungsionalitas / hak akses user, arsitektur sistem, spesifikasi HW &amp; SW, blok diagram dari flow sistem, dsb.  Pada bagian ini harus tergambarkan dengan jelas bagi dosen penguji untuk memahami sistem yang akan dibangun.</w:t>
      </w:r>
    </w:p>
    <w:p w14:paraId="1E7E9102" w14:textId="788DB0DF" w:rsidR="009D53CB" w:rsidRDefault="009D53CB" w:rsidP="00D406E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6EC74F39" w14:textId="6F37336B" w:rsidR="009D53CB" w:rsidRDefault="009D53CB" w:rsidP="00D406E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60412511" w14:textId="08CFBD49" w:rsidR="009D53CB" w:rsidRPr="00C42EDE" w:rsidRDefault="009D53CB" w:rsidP="009D53CB">
      <w:pPr>
        <w:pStyle w:val="Heading1"/>
      </w:pPr>
      <w:r>
        <w:t>Implementasi Perangkat Lunak</w:t>
      </w:r>
    </w:p>
    <w:p w14:paraId="3E37E687" w14:textId="391F1A00" w:rsidR="009D53CB" w:rsidRDefault="009D53CB" w:rsidP="009D53CB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Uraikan rincian rencana implementasi sistem yang akan dibuat.</w:t>
      </w:r>
    </w:p>
    <w:p w14:paraId="793553DA" w14:textId="0DDEDAF1" w:rsidR="009D53CB" w:rsidRDefault="009D53CB" w:rsidP="009D53CB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982160F" w14:textId="4E95145E" w:rsidR="009D53CB" w:rsidRDefault="009D53CB" w:rsidP="009D53CB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2091563E" w14:textId="1D1AFDA1" w:rsidR="009D53CB" w:rsidRPr="00C42EDE" w:rsidRDefault="009D53CB" w:rsidP="009D53CB">
      <w:pPr>
        <w:pStyle w:val="Heading1"/>
      </w:pPr>
      <w:r w:rsidRPr="009D53CB">
        <w:rPr>
          <w:i/>
        </w:rPr>
        <w:t>Screenshot Mock-up Interface</w:t>
      </w:r>
      <w:r>
        <w:t xml:space="preserve"> Perangkat Lunak</w:t>
      </w:r>
    </w:p>
    <w:p w14:paraId="02A64824" w14:textId="29787C15" w:rsidR="009D53CB" w:rsidRDefault="009D53CB" w:rsidP="009D53CB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Tunjukkan tampilan rencana antarmuka</w:t>
      </w:r>
      <w:r>
        <w:rPr>
          <w:rFonts w:ascii="Palatino Linotype" w:hAnsi="Palatino Linotype"/>
          <w:iCs/>
          <w:sz w:val="24"/>
          <w:lang w:val="sv-SE"/>
        </w:rPr>
        <w:t xml:space="preserve"> sistem yang akan dibuat.</w:t>
      </w:r>
    </w:p>
    <w:p w14:paraId="6A985C0C" w14:textId="77777777" w:rsidR="00D406E7" w:rsidRDefault="00D406E7" w:rsidP="00D406E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2101AAA" w14:textId="77777777" w:rsidR="00D406E7" w:rsidRPr="00C42EDE" w:rsidRDefault="00D406E7" w:rsidP="00B069B7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6EDBD195" w14:textId="77777777" w:rsidR="003275EC" w:rsidRPr="00C42EDE" w:rsidRDefault="003275EC" w:rsidP="00B662B9">
      <w:pPr>
        <w:pStyle w:val="Heading1"/>
      </w:pPr>
      <w:r w:rsidRPr="00C42EDE">
        <w:t>Jadwal kegiatan</w:t>
      </w:r>
    </w:p>
    <w:p w14:paraId="02043BA4" w14:textId="29E566D6" w:rsidR="005C7D68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Jadwal pelaksanaan mengacu pada metodogi</w:t>
      </w:r>
      <w:r w:rsidR="009D53CB">
        <w:rPr>
          <w:rFonts w:ascii="Palatino Linotype" w:hAnsi="Palatino Linotype"/>
          <w:iCs/>
          <w:sz w:val="24"/>
          <w:lang w:val="sv-SE"/>
        </w:rPr>
        <w:t xml:space="preserve"> penyelesaian masalah (bab 5</w:t>
      </w:r>
      <w:r>
        <w:rPr>
          <w:rFonts w:ascii="Palatino Linotype" w:hAnsi="Palatino Linotype"/>
          <w:iCs/>
          <w:sz w:val="24"/>
          <w:lang w:val="sv-SE"/>
        </w:rPr>
        <w:t xml:space="preserve">). Pembuatan jadwal harus terbagi kedalam </w:t>
      </w:r>
      <w:r w:rsidR="009D53CB">
        <w:rPr>
          <w:rFonts w:ascii="Palatino Linotype" w:hAnsi="Palatino Linotype"/>
          <w:iCs/>
          <w:sz w:val="24"/>
          <w:lang w:val="sv-SE"/>
        </w:rPr>
        <w:t>sepuluh</w:t>
      </w:r>
      <w:r>
        <w:rPr>
          <w:rFonts w:ascii="Palatino Linotype" w:hAnsi="Palatino Linotype"/>
          <w:iCs/>
          <w:sz w:val="24"/>
          <w:lang w:val="sv-SE"/>
        </w:rPr>
        <w:t xml:space="preserve"> milestone yang terukur</w:t>
      </w:r>
      <w:r w:rsidR="009D53CB">
        <w:rPr>
          <w:rFonts w:ascii="Palatino Linotype" w:hAnsi="Palatino Linotype"/>
          <w:iCs/>
          <w:sz w:val="24"/>
          <w:lang w:val="sv-SE"/>
        </w:rPr>
        <w:t xml:space="preserve"> (mewakili 10 pekan pengerjaan proyek)</w:t>
      </w:r>
      <w:r>
        <w:rPr>
          <w:rFonts w:ascii="Palatino Linotype" w:hAnsi="Palatino Linotype"/>
          <w:iCs/>
          <w:sz w:val="24"/>
          <w:lang w:val="sv-SE"/>
        </w:rPr>
        <w:t>.</w:t>
      </w:r>
    </w:p>
    <w:p w14:paraId="7770B574" w14:textId="77777777"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0" w:type="auto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235"/>
        <w:gridCol w:w="6270"/>
      </w:tblGrid>
      <w:tr w:rsidR="00767005" w:rsidRPr="00767005" w14:paraId="5838906B" w14:textId="77777777" w:rsidTr="00767005">
        <w:tc>
          <w:tcPr>
            <w:tcW w:w="2235" w:type="dxa"/>
            <w:shd w:val="solid" w:color="000080" w:fill="FFFFFF"/>
          </w:tcPr>
          <w:p w14:paraId="39EE09CC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Progress Report</w:t>
            </w:r>
          </w:p>
        </w:tc>
        <w:tc>
          <w:tcPr>
            <w:tcW w:w="6270" w:type="dxa"/>
            <w:shd w:val="solid" w:color="000080" w:fill="FFFFFF"/>
          </w:tcPr>
          <w:p w14:paraId="7BFA9BD1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Capaian</w:t>
            </w:r>
          </w:p>
        </w:tc>
      </w:tr>
      <w:tr w:rsidR="003E64C4" w:rsidRPr="00767005" w14:paraId="47E34C07" w14:textId="77777777" w:rsidTr="00767005">
        <w:tc>
          <w:tcPr>
            <w:tcW w:w="2235" w:type="dxa"/>
            <w:vMerge w:val="restart"/>
            <w:shd w:val="clear" w:color="auto" w:fill="auto"/>
          </w:tcPr>
          <w:p w14:paraId="0D093D81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01</w:t>
            </w:r>
          </w:p>
        </w:tc>
        <w:tc>
          <w:tcPr>
            <w:tcW w:w="6270" w:type="dxa"/>
            <w:shd w:val="clear" w:color="auto" w:fill="auto"/>
          </w:tcPr>
          <w:p w14:paraId="36892F2B" w14:textId="77777777" w:rsidR="003E64C4" w:rsidRPr="00767005" w:rsidRDefault="00C3627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Tools yang diperlukan terkumpul dan siap dipakai</w:t>
            </w:r>
          </w:p>
        </w:tc>
      </w:tr>
      <w:tr w:rsidR="003E64C4" w:rsidRPr="00767005" w14:paraId="1757321A" w14:textId="77777777" w:rsidTr="00767005">
        <w:tc>
          <w:tcPr>
            <w:tcW w:w="2235" w:type="dxa"/>
            <w:vMerge/>
            <w:shd w:val="clear" w:color="auto" w:fill="auto"/>
          </w:tcPr>
          <w:p w14:paraId="75E8865A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7477146B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Bahan info kebudayaan selesai di kumpulkan </w:t>
            </w:r>
          </w:p>
        </w:tc>
      </w:tr>
      <w:tr w:rsidR="003E64C4" w:rsidRPr="00767005" w14:paraId="34B735DE" w14:textId="77777777" w:rsidTr="00767005">
        <w:tc>
          <w:tcPr>
            <w:tcW w:w="2235" w:type="dxa"/>
            <w:vMerge/>
            <w:shd w:val="clear" w:color="auto" w:fill="auto"/>
          </w:tcPr>
          <w:p w14:paraId="0729D236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6A720F05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Mock-up aplikasi selesai dibuat</w:t>
            </w:r>
          </w:p>
        </w:tc>
      </w:tr>
      <w:tr w:rsidR="003E64C4" w:rsidRPr="00767005" w14:paraId="44100A7A" w14:textId="77777777" w:rsidTr="00767005">
        <w:tc>
          <w:tcPr>
            <w:tcW w:w="2235" w:type="dxa"/>
            <w:shd w:val="clear" w:color="auto" w:fill="auto"/>
          </w:tcPr>
          <w:p w14:paraId="739A5392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02</w:t>
            </w:r>
          </w:p>
        </w:tc>
        <w:tc>
          <w:tcPr>
            <w:tcW w:w="6270" w:type="dxa"/>
            <w:shd w:val="clear" w:color="auto" w:fill="auto"/>
          </w:tcPr>
          <w:p w14:paraId="028504A6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Fungsionalitas A selesai di implementasikan</w:t>
            </w:r>
          </w:p>
        </w:tc>
      </w:tr>
      <w:tr w:rsidR="003E64C4" w:rsidRPr="00767005" w14:paraId="7497621A" w14:textId="77777777" w:rsidTr="00767005">
        <w:tc>
          <w:tcPr>
            <w:tcW w:w="2235" w:type="dxa"/>
            <w:shd w:val="clear" w:color="auto" w:fill="auto"/>
          </w:tcPr>
          <w:p w14:paraId="366ED0AD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..</w:t>
            </w:r>
          </w:p>
        </w:tc>
        <w:tc>
          <w:tcPr>
            <w:tcW w:w="6270" w:type="dxa"/>
            <w:shd w:val="clear" w:color="auto" w:fill="auto"/>
          </w:tcPr>
          <w:p w14:paraId="54484BF9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..</w:t>
            </w:r>
          </w:p>
        </w:tc>
      </w:tr>
      <w:tr w:rsidR="003E64C4" w:rsidRPr="00767005" w14:paraId="04715670" w14:textId="77777777" w:rsidTr="00767005">
        <w:tc>
          <w:tcPr>
            <w:tcW w:w="2235" w:type="dxa"/>
            <w:vMerge w:val="restart"/>
            <w:shd w:val="clear" w:color="auto" w:fill="auto"/>
          </w:tcPr>
          <w:p w14:paraId="6E9B66B2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09</w:t>
            </w:r>
          </w:p>
        </w:tc>
        <w:tc>
          <w:tcPr>
            <w:tcW w:w="6270" w:type="dxa"/>
            <w:shd w:val="clear" w:color="auto" w:fill="auto"/>
          </w:tcPr>
          <w:p w14:paraId="5ABFA031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Debug berdasarkan hasil testing selesai dilakukan</w:t>
            </w:r>
          </w:p>
        </w:tc>
      </w:tr>
      <w:tr w:rsidR="003E64C4" w:rsidRPr="00767005" w14:paraId="416C00C8" w14:textId="77777777" w:rsidTr="00767005">
        <w:tc>
          <w:tcPr>
            <w:tcW w:w="2235" w:type="dxa"/>
            <w:vMerge/>
            <w:shd w:val="clear" w:color="auto" w:fill="auto"/>
          </w:tcPr>
          <w:p w14:paraId="0B0DC9FA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2B0A33A5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di demokan di [..] untuk mendapatkan data survey kepuasan pengguna.</w:t>
            </w:r>
          </w:p>
        </w:tc>
      </w:tr>
      <w:tr w:rsidR="003E64C4" w:rsidRPr="00767005" w14:paraId="0C9D4B26" w14:textId="77777777" w:rsidTr="00767005">
        <w:tc>
          <w:tcPr>
            <w:tcW w:w="2235" w:type="dxa"/>
            <w:vMerge w:val="restart"/>
            <w:shd w:val="clear" w:color="auto" w:fill="auto"/>
          </w:tcPr>
          <w:p w14:paraId="6766C934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10</w:t>
            </w:r>
          </w:p>
        </w:tc>
        <w:tc>
          <w:tcPr>
            <w:tcW w:w="6270" w:type="dxa"/>
            <w:shd w:val="clear" w:color="auto" w:fill="auto"/>
          </w:tcPr>
          <w:p w14:paraId="6D41B3D8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Dokumen [..] berhasil di selesaikan </w:t>
            </w:r>
          </w:p>
        </w:tc>
      </w:tr>
      <w:tr w:rsidR="003E64C4" w:rsidRPr="00767005" w14:paraId="48321A12" w14:textId="77777777" w:rsidTr="00767005">
        <w:tc>
          <w:tcPr>
            <w:tcW w:w="2235" w:type="dxa"/>
            <w:vMerge/>
            <w:shd w:val="clear" w:color="auto" w:fill="auto"/>
          </w:tcPr>
          <w:p w14:paraId="0958B704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2B71CF80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terpackage dengan rapi dan siap di publish</w:t>
            </w:r>
          </w:p>
        </w:tc>
      </w:tr>
    </w:tbl>
    <w:p w14:paraId="451F03B3" w14:textId="609DD539"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2209D1C3" w14:textId="77777777" w:rsidR="009D53CB" w:rsidRDefault="009D53CB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1DDB7BA" w14:textId="77777777" w:rsidR="009F62B0" w:rsidRPr="00C42EDE" w:rsidRDefault="009F62B0" w:rsidP="009F62B0">
      <w:pPr>
        <w:pStyle w:val="Heading1"/>
      </w:pPr>
      <w:r>
        <w:t>Pembagian Tugas</w:t>
      </w:r>
    </w:p>
    <w:p w14:paraId="41DE4245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Pembagian tugas dan tangguna jawab setiap anggota harus dipaparkan dengan jelas. Sehingga dengan paparan tersebut akan tergambarkan kompleksitas tugas setiap anggotanya.</w:t>
      </w:r>
    </w:p>
    <w:p w14:paraId="06A139E5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236BE16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Nama Mahasiswa 1 :</w:t>
      </w:r>
    </w:p>
    <w:p w14:paraId="39273F2A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algoritma</w:t>
      </w:r>
    </w:p>
    <w:p w14:paraId="31AEFAC3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Web coding</w:t>
      </w:r>
    </w:p>
    <w:p w14:paraId="20D6CFC7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6BEDBCF6" w14:textId="77777777" w:rsidR="009F62B0" w:rsidRDefault="00701E7E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Nama Mahasiswa 2</w:t>
      </w:r>
      <w:r w:rsidR="009F62B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1A772800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interface aplikas</w:t>
      </w:r>
      <w:r w:rsidR="00701E7E">
        <w:rPr>
          <w:rFonts w:ascii="Palatino Linotype" w:hAnsi="Palatino Linotype"/>
          <w:iCs/>
          <w:sz w:val="24"/>
          <w:lang w:val="sv-SE"/>
        </w:rPr>
        <w:t>i</w:t>
      </w:r>
    </w:p>
    <w:p w14:paraId="68463A93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video promosi produk</w:t>
      </w:r>
    </w:p>
    <w:p w14:paraId="69420A8B" w14:textId="77777777" w:rsidR="00701E7E" w:rsidRDefault="00701E7E" w:rsidP="00701E7E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259B5AFA" w14:textId="77777777" w:rsidR="00701E7E" w:rsidRDefault="00701E7E" w:rsidP="00701E7E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Nama Mahasiswa 3 :</w:t>
      </w:r>
    </w:p>
    <w:p w14:paraId="7C2F7A12" w14:textId="60A6D6BD" w:rsidR="005C7D68" w:rsidRDefault="00593609" w:rsidP="009D53CB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backsound music dan animasi tokoh</w:t>
      </w:r>
    </w:p>
    <w:p w14:paraId="446AF54E" w14:textId="7B88F6EF" w:rsidR="005E2B47" w:rsidRDefault="005E2B47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0762CB4" w14:textId="77777777" w:rsidR="009D53CB" w:rsidRDefault="009D53CB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6519969" w14:textId="77777777" w:rsidR="005E2B47" w:rsidRPr="00C42EDE" w:rsidRDefault="005E2B47" w:rsidP="005E2B47">
      <w:pPr>
        <w:pStyle w:val="Heading1"/>
      </w:pPr>
      <w:r>
        <w:t>Timeline Kegiatan Anggota</w:t>
      </w:r>
    </w:p>
    <w:p w14:paraId="5F70A36E" w14:textId="77777777" w:rsidR="005E2B47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Mahasiswa 1</w:t>
      </w:r>
    </w:p>
    <w:p w14:paraId="7F3AA200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44039B58" w14:textId="77777777" w:rsidTr="00B121B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765E18D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8A81F6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EA8ACD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7FC3C62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A52183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10970B11" w14:textId="77777777" w:rsidTr="00B121B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6971" w14:textId="77777777" w:rsidR="00B121B2" w:rsidRPr="00B121B2" w:rsidRDefault="00B121B2" w:rsidP="00B121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B8F22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2EEE21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723CA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A8DDC9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5535D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0086B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63E4C50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028DE0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009AB1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DF617C0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FA24F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6A3B67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75C66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49D534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5852008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2A9B5D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1ABBE4CA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3B35" w14:textId="77777777"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3C244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49020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DF839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D2E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FDC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9FA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9F0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BA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168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30F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9FB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1DF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96A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2DB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6D5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6EA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ADFD981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EC1B" w14:textId="77777777"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8FA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4E0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33C07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16AE32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9A28A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16CA2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8C6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8C7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19C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ECD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01B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D53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BC5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CD7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235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CE4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6D3054B3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D266" w14:textId="77777777"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772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2D2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C8B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2FD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9A3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6BBF3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928FC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A251A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2372B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1F5E5A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F59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3E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023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12D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46B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5DD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39848A2C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556E" w14:textId="77777777"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474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8BC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CCB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ABF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565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3C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2E8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8D5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391BF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F21A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DF8B8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F92D4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98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5B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475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038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5A93B856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9254" w14:textId="77777777"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59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1EB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B2A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0F9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93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E4C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E8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B00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3B1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17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26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EC0C0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9672A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B8A7F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11676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DA1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3F8AF82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B18D" w14:textId="77777777" w:rsidR="00B121B2" w:rsidRPr="00B121B2" w:rsidRDefault="00B121B2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672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49F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59C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FBD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564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90B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17B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F80DA4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42364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27FD1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925D61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921B2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294E6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EB0F8E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4A17D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80EC5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2671F481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CBDD073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Mahasiswa 2</w:t>
      </w:r>
    </w:p>
    <w:p w14:paraId="18F2D8F2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0BB1BE7B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779777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E9930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BA8295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305E7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A4573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487A2FEB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39B1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E3204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5B247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7935BD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377385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957671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919E86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1F52FC6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636AAE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472FF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070A1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11AF085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189E1D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1A94EB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73EA8D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9E0F7F5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6954B65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79C56B3D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1620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996959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F615D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B03A8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6F6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00A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345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3C2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A89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C10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4CD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999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CB8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4D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458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066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D71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2ABA115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F3DB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D33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3A8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301A7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73533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F4D447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2488C5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53F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89C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DA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FAB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E64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A9D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E04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7DC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2D2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1B6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27473F7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5881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175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6A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24E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7EC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198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F8F31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93535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EFEB3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2098C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9273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A6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0E6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942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9D5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18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D71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54D07A7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8AF1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32F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16E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5D1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AFB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26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5A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7A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756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15356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AD789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F92FF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13B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5A6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5D0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5C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F4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6ECDF58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3242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0EB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EBA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49F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77B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E8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408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FB8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142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F92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36F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8DD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ACC22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A149D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9A26E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5D434E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585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1291CA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EF5C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85B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DF6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13F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6CA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E6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7BC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A49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1CB41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3496E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8E655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D212F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72E8A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86815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1BD37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8BA02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8B7C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13C0D60" w14:textId="77777777" w:rsidR="00593609" w:rsidRDefault="00593609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7DA0141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Mahasiswa 3</w:t>
      </w:r>
    </w:p>
    <w:p w14:paraId="416EEB3D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0392D494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74347B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233F66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4418E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97D130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4F4EE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57C660D6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1F162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C5F84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D152D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63E6A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394B23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A86CDF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099381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10A2B7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315A6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65FEC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1EBFE9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591FE8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CDF6D6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7587E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EC51D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20D38B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044BAF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0AC5953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E547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8D1D87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69467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BFF2E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6FC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CF1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5D2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477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266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06D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66E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9AB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5AD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DE1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F95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075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F13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AFC325F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3F15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F10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8E2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BFA33E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A52F4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13B04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5D71F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43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D45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96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1D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94B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526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272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80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67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B6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3D16A5A2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4E70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F62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28D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1D5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87B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9A1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24D10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74D86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9FE5B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3BF9E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EE6EF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594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2CC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66F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22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AC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EDC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520AC40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0B40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50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8B4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EA9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9D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D7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054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288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0A2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9155F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F2A8E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46A3A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00E93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37D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5B8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A3D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E3C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FA7B0B9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F45C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307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CE5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38B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D14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298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AAE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6D1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A09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775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672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35E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00FC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E2212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D1E5FF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5419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0CC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66F1BBF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6F0B" w14:textId="77777777" w:rsidR="00B121B2" w:rsidRPr="00B121B2" w:rsidRDefault="00B121B2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Aktifitas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B78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DC7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84B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800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2E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951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A2B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A9064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628E9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03E9B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6296B7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0D971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6A30C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6DE6A4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DA02F2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3D298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F886A52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4F63900C" w14:textId="77777777" w:rsidR="00B121B2" w:rsidRPr="00C42EDE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99A0868" w14:textId="1EAE8863" w:rsidR="000D3103" w:rsidRPr="00C42EDE" w:rsidRDefault="006F678A" w:rsidP="00B662B9">
      <w:pPr>
        <w:pStyle w:val="Heading1"/>
        <w:numPr>
          <w:ilvl w:val="0"/>
          <w:numId w:val="0"/>
        </w:numPr>
      </w:pPr>
      <w:commentRangeStart w:id="45"/>
      <w:r w:rsidRPr="00C42EDE">
        <w:t xml:space="preserve">Daftar </w:t>
      </w:r>
      <w:r w:rsidR="009D53CB">
        <w:t>ref</w:t>
      </w:r>
      <w:r w:rsidR="004D608B">
        <w:t>erensi</w:t>
      </w:r>
      <w:commentRangeEnd w:id="45"/>
      <w:r w:rsidR="004D608B">
        <w:rPr>
          <w:rStyle w:val="CommentReference"/>
          <w:rFonts w:ascii="Times New Roman" w:hAnsi="Times New Roman"/>
          <w:b w:val="0"/>
          <w:lang w:val="en-US"/>
        </w:rPr>
        <w:commentReference w:id="45"/>
      </w:r>
    </w:p>
    <w:p w14:paraId="654154C5" w14:textId="77777777" w:rsidR="001000C4" w:rsidRPr="00C42EDE" w:rsidRDefault="001000C4" w:rsidP="001000C4">
      <w:pPr>
        <w:rPr>
          <w:rFonts w:ascii="Palatino Linotype" w:hAnsi="Palatino Linotype"/>
          <w:lang w:val="sv-SE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tbl>
      <w:tblPr>
        <w:tblW w:w="8533" w:type="dxa"/>
        <w:tblLook w:val="0000" w:firstRow="0" w:lastRow="0" w:firstColumn="0" w:lastColumn="0" w:noHBand="0" w:noVBand="0"/>
      </w:tblPr>
      <w:tblGrid>
        <w:gridCol w:w="595"/>
        <w:gridCol w:w="7938"/>
      </w:tblGrid>
      <w:tr w:rsidR="00486AFF" w:rsidRPr="00C42EDE" w14:paraId="0BA14201" w14:textId="77777777">
        <w:tc>
          <w:tcPr>
            <w:tcW w:w="595" w:type="dxa"/>
            <w:tcMar>
              <w:left w:w="28" w:type="dxa"/>
              <w:right w:w="28" w:type="dxa"/>
            </w:tcMar>
          </w:tcPr>
          <w:p w14:paraId="165E055A" w14:textId="77777777" w:rsidR="00486AFF" w:rsidRPr="00C42EDE" w:rsidRDefault="00486AFF" w:rsidP="0023105F">
            <w:pPr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tcMar>
              <w:left w:w="28" w:type="dxa"/>
              <w:right w:w="28" w:type="dxa"/>
            </w:tcMar>
          </w:tcPr>
          <w:p w14:paraId="300003DF" w14:textId="77777777" w:rsidR="00486AFF" w:rsidRPr="00C42EDE" w:rsidRDefault="00486AFF" w:rsidP="00714972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>Ludeman, L. C., 1987,</w:t>
            </w:r>
            <w:r w:rsidRPr="00C42EDE">
              <w:rPr>
                <w:rFonts w:ascii="Palatino Linotype" w:hAnsi="Palatino Linotype"/>
                <w:i/>
                <w:color w:val="000000"/>
                <w:sz w:val="24"/>
                <w:szCs w:val="24"/>
              </w:rPr>
              <w:t xml:space="preserve"> Fundamental of Digital Signal Processing</w:t>
            </w:r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ountry-region">
                <w:r w:rsidRPr="00C42EDE">
                  <w:rPr>
                    <w:rFonts w:ascii="Palatino Linotype" w:hAnsi="Palatino Linotype"/>
                    <w:color w:val="000000"/>
                    <w:sz w:val="24"/>
                    <w:szCs w:val="24"/>
                  </w:rPr>
                  <w:t>Singapore</w:t>
                </w:r>
              </w:smartTag>
            </w:smartTag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>, John Wiley &amp; Sons, Inc.</w:t>
            </w:r>
          </w:p>
        </w:tc>
      </w:tr>
      <w:tr w:rsidR="00486AFF" w:rsidRPr="00C42EDE" w14:paraId="1AEC40E8" w14:textId="77777777">
        <w:tc>
          <w:tcPr>
            <w:tcW w:w="595" w:type="dxa"/>
            <w:tcMar>
              <w:left w:w="28" w:type="dxa"/>
              <w:right w:w="28" w:type="dxa"/>
            </w:tcMar>
          </w:tcPr>
          <w:p w14:paraId="446DD87C" w14:textId="77777777" w:rsidR="00486AFF" w:rsidRPr="00C42EDE" w:rsidRDefault="00486AFF" w:rsidP="0023105F">
            <w:pPr>
              <w:numPr>
                <w:ilvl w:val="0"/>
                <w:numId w:val="5"/>
              </w:num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7938" w:type="dxa"/>
            <w:tcMar>
              <w:left w:w="28" w:type="dxa"/>
              <w:right w:w="28" w:type="dxa"/>
            </w:tcMar>
          </w:tcPr>
          <w:p w14:paraId="4516E8C2" w14:textId="77777777" w:rsidR="00486AFF" w:rsidRPr="00C42EDE" w:rsidRDefault="00486AFF" w:rsidP="0023105F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C42EDE">
              <w:rPr>
                <w:rFonts w:ascii="Palatino Linotype" w:hAnsi="Palatino Linotype"/>
                <w:color w:val="000000"/>
                <w:sz w:val="24"/>
                <w:szCs w:val="24"/>
              </w:rPr>
              <w:t>…………</w:t>
            </w:r>
          </w:p>
        </w:tc>
      </w:tr>
    </w:tbl>
    <w:p w14:paraId="7482C35E" w14:textId="77777777" w:rsidR="001000C4" w:rsidRDefault="001000C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578DEB1A" w14:textId="77777777" w:rsidR="00593609" w:rsidRPr="00C42EDE" w:rsidRDefault="00593609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7A812B52" w14:textId="77777777" w:rsidR="005D0844" w:rsidRPr="00C42EDE" w:rsidRDefault="005D0844" w:rsidP="00B662B9">
      <w:pPr>
        <w:pStyle w:val="Heading1"/>
        <w:numPr>
          <w:ilvl w:val="0"/>
          <w:numId w:val="0"/>
        </w:numPr>
      </w:pPr>
      <w:commentRangeStart w:id="46"/>
      <w:r w:rsidRPr="00C42EDE">
        <w:t>Lampiran</w:t>
      </w:r>
      <w:commentRangeEnd w:id="46"/>
      <w:r w:rsidR="004D608B">
        <w:rPr>
          <w:rStyle w:val="CommentReference"/>
          <w:rFonts w:ascii="Times New Roman" w:hAnsi="Times New Roman"/>
          <w:b w:val="0"/>
          <w:lang w:val="en-US"/>
        </w:rPr>
        <w:commentReference w:id="46"/>
      </w:r>
    </w:p>
    <w:p w14:paraId="4867D1B0" w14:textId="4128FB66" w:rsidR="003D6AB0" w:rsidRPr="00C42EDE" w:rsidRDefault="005D0844" w:rsidP="00D406E7">
      <w:pPr>
        <w:jc w:val="both"/>
        <w:rPr>
          <w:rFonts w:ascii="Palatino Linotype" w:hAnsi="Palatino Linotype"/>
          <w:iCs/>
          <w:sz w:val="24"/>
        </w:rPr>
      </w:pPr>
      <w:r w:rsidRPr="00C42EDE">
        <w:rPr>
          <w:rFonts w:ascii="Palatino Linotype" w:hAnsi="Palatino Linotype"/>
          <w:iCs/>
          <w:sz w:val="24"/>
        </w:rPr>
        <w:t>Data-data penduku</w:t>
      </w:r>
      <w:r w:rsidR="008115F3">
        <w:rPr>
          <w:rFonts w:ascii="Palatino Linotype" w:hAnsi="Palatino Linotype"/>
          <w:iCs/>
          <w:sz w:val="24"/>
        </w:rPr>
        <w:t>ng, m</w:t>
      </w:r>
      <w:r w:rsidR="009D53CB">
        <w:rPr>
          <w:rFonts w:ascii="Palatino Linotype" w:hAnsi="Palatino Linotype"/>
          <w:iCs/>
          <w:sz w:val="24"/>
        </w:rPr>
        <w:t>elampiran pernyataan sdh surve</w:t>
      </w:r>
      <w:bookmarkStart w:id="47" w:name="_GoBack"/>
      <w:bookmarkEnd w:id="47"/>
      <w:r w:rsidR="003D6AB0" w:rsidRPr="00C42EDE">
        <w:rPr>
          <w:rFonts w:ascii="Palatino Linotype" w:hAnsi="Palatino Linotype"/>
          <w:iCs/>
          <w:sz w:val="24"/>
        </w:rPr>
        <w:t>i dari institusi sistem lama (kalau ada obyek studinya).</w:t>
      </w:r>
    </w:p>
    <w:p w14:paraId="51E4322A" w14:textId="77777777" w:rsidR="005D0844" w:rsidRDefault="005D084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p w14:paraId="3A655E4F" w14:textId="77777777" w:rsidR="001B6C4F" w:rsidRDefault="001B6C4F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</w:p>
    <w:p w14:paraId="58547907" w14:textId="7F3B6C17" w:rsidR="001B6C4F" w:rsidRPr="00C42EDE" w:rsidRDefault="009D53CB" w:rsidP="009D53CB">
      <w:pPr>
        <w:numPr>
          <w:ilvl w:val="0"/>
          <w:numId w:val="6"/>
        </w:numPr>
        <w:jc w:val="both"/>
        <w:rPr>
          <w:rFonts w:ascii="Palatino Linotype" w:hAnsi="Palatino Linotype"/>
          <w:lang w:val="it-IT"/>
        </w:rPr>
      </w:pPr>
      <w:r w:rsidRPr="00C42EDE">
        <w:rPr>
          <w:rFonts w:ascii="Palatino Linotype" w:hAnsi="Palatino Linotype"/>
          <w:lang w:val="it-IT"/>
        </w:rPr>
        <w:t xml:space="preserve"> </w:t>
      </w:r>
    </w:p>
    <w:sectPr w:rsidR="001B6C4F" w:rsidRPr="00C42EDE" w:rsidSect="00B069B7">
      <w:headerReference w:type="even" r:id="rId11"/>
      <w:headerReference w:type="default" r:id="rId12"/>
      <w:footerReference w:type="even" r:id="rId13"/>
      <w:footerReference w:type="default" r:id="rId14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5" w:author="leo.0263" w:date="2013-02-20T21:20:00Z" w:initials="0263">
    <w:p w14:paraId="60ECAB5D" w14:textId="77777777" w:rsidR="00167140" w:rsidRDefault="00167140">
      <w:pPr>
        <w:pStyle w:val="CommentText"/>
      </w:pPr>
      <w:r>
        <w:rPr>
          <w:rStyle w:val="CommentReference"/>
        </w:rPr>
        <w:annotationRef/>
      </w:r>
      <w:r>
        <w:t>Daftar reverensi tidak harus merujuk pada buku atau paper saja. Boleh juga merujukkan suatu feature aplikasi terhadap aplikasi yang sedang populer. Cantumkan alamat situs informasi aplikasi yang menjadi reverensi.</w:t>
      </w:r>
    </w:p>
  </w:comment>
  <w:comment w:id="46" w:author="leo.0263" w:date="2013-02-20T21:21:00Z" w:initials="0263">
    <w:p w14:paraId="7276EAA5" w14:textId="77777777" w:rsidR="00167140" w:rsidRDefault="00167140">
      <w:pPr>
        <w:pStyle w:val="CommentText"/>
      </w:pPr>
      <w:r>
        <w:rPr>
          <w:rStyle w:val="CommentReference"/>
        </w:rPr>
        <w:annotationRef/>
      </w:r>
      <w:r>
        <w:t>Bagian ini sifatnya optional.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ECAB5D" w15:done="0"/>
  <w15:commentEx w15:paraId="7276EA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4F636" w14:textId="77777777" w:rsidR="002F18AB" w:rsidRDefault="002F18AB">
      <w:r>
        <w:separator/>
      </w:r>
    </w:p>
  </w:endnote>
  <w:endnote w:type="continuationSeparator" w:id="0">
    <w:p w14:paraId="168AC496" w14:textId="77777777" w:rsidR="002F18AB" w:rsidRDefault="002F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DDF3B" w14:textId="77777777" w:rsidR="00167140" w:rsidRDefault="00167140" w:rsidP="00D2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9C009" w14:textId="77777777" w:rsidR="00167140" w:rsidRDefault="001671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3B6BF" w14:textId="77777777" w:rsidR="00167140" w:rsidRPr="00D370F2" w:rsidRDefault="00167140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B89B6" w14:textId="77777777" w:rsidR="002F18AB" w:rsidRDefault="002F18AB">
      <w:r>
        <w:separator/>
      </w:r>
    </w:p>
  </w:footnote>
  <w:footnote w:type="continuationSeparator" w:id="0">
    <w:p w14:paraId="332CB3A4" w14:textId="77777777" w:rsidR="002F18AB" w:rsidRDefault="002F1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18C29" w14:textId="77777777" w:rsidR="00167140" w:rsidRDefault="0016714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AAF854" w14:textId="77777777" w:rsidR="00167140" w:rsidRDefault="001671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6391C" w14:textId="77777777" w:rsidR="00167140" w:rsidRDefault="00167140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F2F"/>
    <w:multiLevelType w:val="hybridMultilevel"/>
    <w:tmpl w:val="0B20306A"/>
    <w:lvl w:ilvl="0" w:tplc="F3D61AF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13F0"/>
    <w:multiLevelType w:val="multilevel"/>
    <w:tmpl w:val="CBAE7664"/>
    <w:lvl w:ilvl="0">
      <w:start w:val="2"/>
      <w:numFmt w:val="decimal"/>
      <w:pStyle w:val="StyleBodyText2TimesNewRoman12ptBoldItalicCharCharCharCharCharCharCharCharCharCharCharCharCharCharCharChar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D3C19AB"/>
    <w:multiLevelType w:val="hybridMultilevel"/>
    <w:tmpl w:val="0EF04A88"/>
    <w:lvl w:ilvl="0" w:tplc="D0747CC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51A6AEA"/>
    <w:multiLevelType w:val="hybridMultilevel"/>
    <w:tmpl w:val="1890CE44"/>
    <w:lvl w:ilvl="0" w:tplc="6860C3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4162"/>
    <w:multiLevelType w:val="hybridMultilevel"/>
    <w:tmpl w:val="139CAB82"/>
    <w:lvl w:ilvl="0" w:tplc="D5D633C2">
      <w:start w:val="1"/>
      <w:numFmt w:val="decimal"/>
      <w:lvlText w:val="[%1]"/>
      <w:lvlJc w:val="center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70574"/>
    <w:multiLevelType w:val="multilevel"/>
    <w:tmpl w:val="B3B47D9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9D"/>
    <w:rsid w:val="00000EEA"/>
    <w:rsid w:val="0000361C"/>
    <w:rsid w:val="0000798B"/>
    <w:rsid w:val="00007BA3"/>
    <w:rsid w:val="000112BD"/>
    <w:rsid w:val="0001235A"/>
    <w:rsid w:val="000127F4"/>
    <w:rsid w:val="0001390F"/>
    <w:rsid w:val="000145A5"/>
    <w:rsid w:val="00014742"/>
    <w:rsid w:val="00014E24"/>
    <w:rsid w:val="000150D0"/>
    <w:rsid w:val="000164E6"/>
    <w:rsid w:val="00016D59"/>
    <w:rsid w:val="00020EE9"/>
    <w:rsid w:val="00021B72"/>
    <w:rsid w:val="00022A0B"/>
    <w:rsid w:val="00024201"/>
    <w:rsid w:val="00024606"/>
    <w:rsid w:val="00024F40"/>
    <w:rsid w:val="00025647"/>
    <w:rsid w:val="000276EC"/>
    <w:rsid w:val="000277EC"/>
    <w:rsid w:val="000307F6"/>
    <w:rsid w:val="00031263"/>
    <w:rsid w:val="00032007"/>
    <w:rsid w:val="000327F4"/>
    <w:rsid w:val="0003343D"/>
    <w:rsid w:val="00033F2D"/>
    <w:rsid w:val="000356CE"/>
    <w:rsid w:val="000379EE"/>
    <w:rsid w:val="0004013E"/>
    <w:rsid w:val="00040C82"/>
    <w:rsid w:val="00040CE1"/>
    <w:rsid w:val="00041C7A"/>
    <w:rsid w:val="00041DBA"/>
    <w:rsid w:val="0004348F"/>
    <w:rsid w:val="00043C08"/>
    <w:rsid w:val="00045ECC"/>
    <w:rsid w:val="00047184"/>
    <w:rsid w:val="000472F9"/>
    <w:rsid w:val="0005141E"/>
    <w:rsid w:val="0005189C"/>
    <w:rsid w:val="0005354C"/>
    <w:rsid w:val="000536DF"/>
    <w:rsid w:val="00053BB3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2661"/>
    <w:rsid w:val="00063C50"/>
    <w:rsid w:val="00064708"/>
    <w:rsid w:val="000657ED"/>
    <w:rsid w:val="0006748F"/>
    <w:rsid w:val="000679D8"/>
    <w:rsid w:val="00067CB1"/>
    <w:rsid w:val="0007109B"/>
    <w:rsid w:val="000711B0"/>
    <w:rsid w:val="00073C8B"/>
    <w:rsid w:val="0007488C"/>
    <w:rsid w:val="000750D7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70F"/>
    <w:rsid w:val="00086384"/>
    <w:rsid w:val="00086B45"/>
    <w:rsid w:val="0009140B"/>
    <w:rsid w:val="0009205F"/>
    <w:rsid w:val="00092249"/>
    <w:rsid w:val="000924D1"/>
    <w:rsid w:val="000925B7"/>
    <w:rsid w:val="00093AF9"/>
    <w:rsid w:val="00094207"/>
    <w:rsid w:val="000958AF"/>
    <w:rsid w:val="000958DD"/>
    <w:rsid w:val="000969EA"/>
    <w:rsid w:val="000A0D4D"/>
    <w:rsid w:val="000A1325"/>
    <w:rsid w:val="000A1CC6"/>
    <w:rsid w:val="000A2E9D"/>
    <w:rsid w:val="000A332D"/>
    <w:rsid w:val="000A3D93"/>
    <w:rsid w:val="000A415D"/>
    <w:rsid w:val="000B00AC"/>
    <w:rsid w:val="000B0E7D"/>
    <w:rsid w:val="000B10D6"/>
    <w:rsid w:val="000B51D6"/>
    <w:rsid w:val="000B5BB6"/>
    <w:rsid w:val="000B5E3C"/>
    <w:rsid w:val="000B7283"/>
    <w:rsid w:val="000B7F82"/>
    <w:rsid w:val="000C02CA"/>
    <w:rsid w:val="000C0D76"/>
    <w:rsid w:val="000C1161"/>
    <w:rsid w:val="000C19E2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2598"/>
    <w:rsid w:val="000D29AE"/>
    <w:rsid w:val="000D3103"/>
    <w:rsid w:val="000D4F42"/>
    <w:rsid w:val="000D51C7"/>
    <w:rsid w:val="000D5671"/>
    <w:rsid w:val="000D71EC"/>
    <w:rsid w:val="000D784A"/>
    <w:rsid w:val="000D7C07"/>
    <w:rsid w:val="000D7F0D"/>
    <w:rsid w:val="000E05A2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BC6"/>
    <w:rsid w:val="000F4799"/>
    <w:rsid w:val="000F489A"/>
    <w:rsid w:val="000F5600"/>
    <w:rsid w:val="000F5729"/>
    <w:rsid w:val="000F5BE9"/>
    <w:rsid w:val="000F5F98"/>
    <w:rsid w:val="000F6DA7"/>
    <w:rsid w:val="000F735F"/>
    <w:rsid w:val="001000C4"/>
    <w:rsid w:val="001009C6"/>
    <w:rsid w:val="00101127"/>
    <w:rsid w:val="00101DCE"/>
    <w:rsid w:val="00101FA4"/>
    <w:rsid w:val="00102239"/>
    <w:rsid w:val="00104AD6"/>
    <w:rsid w:val="00107314"/>
    <w:rsid w:val="00107923"/>
    <w:rsid w:val="00107D4F"/>
    <w:rsid w:val="00111EA4"/>
    <w:rsid w:val="001123A2"/>
    <w:rsid w:val="00112BB3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CAC"/>
    <w:rsid w:val="00123D98"/>
    <w:rsid w:val="00123FD6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5B9"/>
    <w:rsid w:val="00140BA9"/>
    <w:rsid w:val="00143544"/>
    <w:rsid w:val="00144D16"/>
    <w:rsid w:val="001461A8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4C4C"/>
    <w:rsid w:val="001555A2"/>
    <w:rsid w:val="001561EE"/>
    <w:rsid w:val="00157A0F"/>
    <w:rsid w:val="001600B1"/>
    <w:rsid w:val="001607FF"/>
    <w:rsid w:val="00161BA1"/>
    <w:rsid w:val="00162ED6"/>
    <w:rsid w:val="00164233"/>
    <w:rsid w:val="0016443B"/>
    <w:rsid w:val="001646D5"/>
    <w:rsid w:val="001657FD"/>
    <w:rsid w:val="00165ACD"/>
    <w:rsid w:val="00165F59"/>
    <w:rsid w:val="00167140"/>
    <w:rsid w:val="001679F1"/>
    <w:rsid w:val="00167ECE"/>
    <w:rsid w:val="00170CC7"/>
    <w:rsid w:val="00171030"/>
    <w:rsid w:val="00171544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55C1"/>
    <w:rsid w:val="001862A3"/>
    <w:rsid w:val="00190C48"/>
    <w:rsid w:val="001915E1"/>
    <w:rsid w:val="001928E9"/>
    <w:rsid w:val="0019423D"/>
    <w:rsid w:val="00194AA4"/>
    <w:rsid w:val="00195467"/>
    <w:rsid w:val="00195DAC"/>
    <w:rsid w:val="001A2AC9"/>
    <w:rsid w:val="001A3483"/>
    <w:rsid w:val="001A3DF5"/>
    <w:rsid w:val="001A4586"/>
    <w:rsid w:val="001A48C5"/>
    <w:rsid w:val="001A548C"/>
    <w:rsid w:val="001A6208"/>
    <w:rsid w:val="001A62EC"/>
    <w:rsid w:val="001A6F4B"/>
    <w:rsid w:val="001B0A95"/>
    <w:rsid w:val="001B1666"/>
    <w:rsid w:val="001B1E79"/>
    <w:rsid w:val="001B22EE"/>
    <w:rsid w:val="001B2594"/>
    <w:rsid w:val="001B3E51"/>
    <w:rsid w:val="001B47BA"/>
    <w:rsid w:val="001B6A40"/>
    <w:rsid w:val="001B6C4F"/>
    <w:rsid w:val="001B77BD"/>
    <w:rsid w:val="001C0179"/>
    <w:rsid w:val="001C0B0D"/>
    <w:rsid w:val="001C1CA1"/>
    <w:rsid w:val="001C4320"/>
    <w:rsid w:val="001C46BB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5759"/>
    <w:rsid w:val="001D5FA6"/>
    <w:rsid w:val="001D7212"/>
    <w:rsid w:val="001E0C9A"/>
    <w:rsid w:val="001E0FD9"/>
    <w:rsid w:val="001E11D8"/>
    <w:rsid w:val="001E3BA4"/>
    <w:rsid w:val="001E4A6C"/>
    <w:rsid w:val="001E50AC"/>
    <w:rsid w:val="001E5FD7"/>
    <w:rsid w:val="001E7515"/>
    <w:rsid w:val="001F0D63"/>
    <w:rsid w:val="001F31CA"/>
    <w:rsid w:val="001F36E5"/>
    <w:rsid w:val="001F387F"/>
    <w:rsid w:val="001F480C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793"/>
    <w:rsid w:val="00205680"/>
    <w:rsid w:val="002100A5"/>
    <w:rsid w:val="00210592"/>
    <w:rsid w:val="00210650"/>
    <w:rsid w:val="00211AB6"/>
    <w:rsid w:val="00211E0E"/>
    <w:rsid w:val="00213628"/>
    <w:rsid w:val="002137E3"/>
    <w:rsid w:val="00214025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7A"/>
    <w:rsid w:val="002202E6"/>
    <w:rsid w:val="002202E9"/>
    <w:rsid w:val="00222BB9"/>
    <w:rsid w:val="00223276"/>
    <w:rsid w:val="0022374D"/>
    <w:rsid w:val="00224203"/>
    <w:rsid w:val="002243DA"/>
    <w:rsid w:val="002258D2"/>
    <w:rsid w:val="00225A1D"/>
    <w:rsid w:val="00226114"/>
    <w:rsid w:val="002266A7"/>
    <w:rsid w:val="00226C9A"/>
    <w:rsid w:val="002279BF"/>
    <w:rsid w:val="0023105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6DD"/>
    <w:rsid w:val="00242AD5"/>
    <w:rsid w:val="002438AC"/>
    <w:rsid w:val="00243B79"/>
    <w:rsid w:val="00244366"/>
    <w:rsid w:val="002450BC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006"/>
    <w:rsid w:val="00263C08"/>
    <w:rsid w:val="00263D11"/>
    <w:rsid w:val="00264B83"/>
    <w:rsid w:val="00265B88"/>
    <w:rsid w:val="00265BD2"/>
    <w:rsid w:val="00266FF8"/>
    <w:rsid w:val="00267084"/>
    <w:rsid w:val="00267802"/>
    <w:rsid w:val="00267DFF"/>
    <w:rsid w:val="002704F6"/>
    <w:rsid w:val="002726C5"/>
    <w:rsid w:val="00273F58"/>
    <w:rsid w:val="00274517"/>
    <w:rsid w:val="00275513"/>
    <w:rsid w:val="00275684"/>
    <w:rsid w:val="0027573A"/>
    <w:rsid w:val="00280952"/>
    <w:rsid w:val="002821FE"/>
    <w:rsid w:val="00282F90"/>
    <w:rsid w:val="00282FD3"/>
    <w:rsid w:val="0028354D"/>
    <w:rsid w:val="002835CC"/>
    <w:rsid w:val="002839FF"/>
    <w:rsid w:val="00283C2D"/>
    <w:rsid w:val="00284F75"/>
    <w:rsid w:val="002861D6"/>
    <w:rsid w:val="002872DA"/>
    <w:rsid w:val="00291D57"/>
    <w:rsid w:val="00292798"/>
    <w:rsid w:val="00293055"/>
    <w:rsid w:val="0029381A"/>
    <w:rsid w:val="00293C65"/>
    <w:rsid w:val="00293C9F"/>
    <w:rsid w:val="00293FB6"/>
    <w:rsid w:val="002941A0"/>
    <w:rsid w:val="00294222"/>
    <w:rsid w:val="002954A6"/>
    <w:rsid w:val="00295A4B"/>
    <w:rsid w:val="00295C28"/>
    <w:rsid w:val="002960B5"/>
    <w:rsid w:val="00297764"/>
    <w:rsid w:val="002A0577"/>
    <w:rsid w:val="002A0F44"/>
    <w:rsid w:val="002A3A08"/>
    <w:rsid w:val="002A44E1"/>
    <w:rsid w:val="002A588A"/>
    <w:rsid w:val="002A727A"/>
    <w:rsid w:val="002B1644"/>
    <w:rsid w:val="002B20EB"/>
    <w:rsid w:val="002B22D7"/>
    <w:rsid w:val="002B3396"/>
    <w:rsid w:val="002B4B42"/>
    <w:rsid w:val="002B6381"/>
    <w:rsid w:val="002B68EB"/>
    <w:rsid w:val="002B7566"/>
    <w:rsid w:val="002C0EEA"/>
    <w:rsid w:val="002C2232"/>
    <w:rsid w:val="002C309C"/>
    <w:rsid w:val="002C3550"/>
    <w:rsid w:val="002C499C"/>
    <w:rsid w:val="002C4B54"/>
    <w:rsid w:val="002C543E"/>
    <w:rsid w:val="002C5899"/>
    <w:rsid w:val="002C5C2C"/>
    <w:rsid w:val="002C6011"/>
    <w:rsid w:val="002C7C30"/>
    <w:rsid w:val="002C7CC2"/>
    <w:rsid w:val="002C7E4E"/>
    <w:rsid w:val="002D1095"/>
    <w:rsid w:val="002D1EC3"/>
    <w:rsid w:val="002D3830"/>
    <w:rsid w:val="002D49A0"/>
    <w:rsid w:val="002D56A8"/>
    <w:rsid w:val="002D5C1D"/>
    <w:rsid w:val="002D63E9"/>
    <w:rsid w:val="002D66AC"/>
    <w:rsid w:val="002E0A2E"/>
    <w:rsid w:val="002E16C9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18AB"/>
    <w:rsid w:val="002F2835"/>
    <w:rsid w:val="002F4316"/>
    <w:rsid w:val="002F754F"/>
    <w:rsid w:val="002F7B6E"/>
    <w:rsid w:val="00301329"/>
    <w:rsid w:val="00302760"/>
    <w:rsid w:val="0030319A"/>
    <w:rsid w:val="0030337E"/>
    <w:rsid w:val="003033D6"/>
    <w:rsid w:val="00304BB8"/>
    <w:rsid w:val="0030549F"/>
    <w:rsid w:val="00305576"/>
    <w:rsid w:val="00306F47"/>
    <w:rsid w:val="00306F50"/>
    <w:rsid w:val="003077AF"/>
    <w:rsid w:val="003079D7"/>
    <w:rsid w:val="00310739"/>
    <w:rsid w:val="00310861"/>
    <w:rsid w:val="00310EA7"/>
    <w:rsid w:val="00311C17"/>
    <w:rsid w:val="003147E5"/>
    <w:rsid w:val="00315D76"/>
    <w:rsid w:val="0031726B"/>
    <w:rsid w:val="00320655"/>
    <w:rsid w:val="00320750"/>
    <w:rsid w:val="00320A6A"/>
    <w:rsid w:val="00321885"/>
    <w:rsid w:val="003229F1"/>
    <w:rsid w:val="00322BAA"/>
    <w:rsid w:val="00322BBA"/>
    <w:rsid w:val="00323893"/>
    <w:rsid w:val="00325C86"/>
    <w:rsid w:val="0032630E"/>
    <w:rsid w:val="003265C4"/>
    <w:rsid w:val="003275EC"/>
    <w:rsid w:val="00327A8C"/>
    <w:rsid w:val="00327B92"/>
    <w:rsid w:val="00327E6E"/>
    <w:rsid w:val="00330664"/>
    <w:rsid w:val="00333B3D"/>
    <w:rsid w:val="00334172"/>
    <w:rsid w:val="00334ED2"/>
    <w:rsid w:val="00335488"/>
    <w:rsid w:val="0033608C"/>
    <w:rsid w:val="003362C3"/>
    <w:rsid w:val="0033734B"/>
    <w:rsid w:val="0034028A"/>
    <w:rsid w:val="003406AC"/>
    <w:rsid w:val="0034283E"/>
    <w:rsid w:val="003436F7"/>
    <w:rsid w:val="00344820"/>
    <w:rsid w:val="003455E6"/>
    <w:rsid w:val="00345772"/>
    <w:rsid w:val="00345864"/>
    <w:rsid w:val="0034620D"/>
    <w:rsid w:val="00347031"/>
    <w:rsid w:val="00347400"/>
    <w:rsid w:val="0035019B"/>
    <w:rsid w:val="00351A3C"/>
    <w:rsid w:val="0035458F"/>
    <w:rsid w:val="003552BA"/>
    <w:rsid w:val="00355A3E"/>
    <w:rsid w:val="0036026B"/>
    <w:rsid w:val="0036071D"/>
    <w:rsid w:val="00360A01"/>
    <w:rsid w:val="00361E8B"/>
    <w:rsid w:val="00363E33"/>
    <w:rsid w:val="003642E8"/>
    <w:rsid w:val="003647F7"/>
    <w:rsid w:val="003665C9"/>
    <w:rsid w:val="003669B2"/>
    <w:rsid w:val="00366C5A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4FA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C23"/>
    <w:rsid w:val="00384F53"/>
    <w:rsid w:val="00385CC2"/>
    <w:rsid w:val="003863A8"/>
    <w:rsid w:val="003874F4"/>
    <w:rsid w:val="0039030B"/>
    <w:rsid w:val="00390EFE"/>
    <w:rsid w:val="00393170"/>
    <w:rsid w:val="00393412"/>
    <w:rsid w:val="003943F5"/>
    <w:rsid w:val="00394F54"/>
    <w:rsid w:val="003957BD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6271"/>
    <w:rsid w:val="003A63A7"/>
    <w:rsid w:val="003A7E4A"/>
    <w:rsid w:val="003A7FD1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BFC"/>
    <w:rsid w:val="003C625B"/>
    <w:rsid w:val="003C7061"/>
    <w:rsid w:val="003C79F6"/>
    <w:rsid w:val="003D0EEE"/>
    <w:rsid w:val="003D20BD"/>
    <w:rsid w:val="003D3C39"/>
    <w:rsid w:val="003D3CEF"/>
    <w:rsid w:val="003D4EA9"/>
    <w:rsid w:val="003D5D40"/>
    <w:rsid w:val="003D6333"/>
    <w:rsid w:val="003D635A"/>
    <w:rsid w:val="003D6AB0"/>
    <w:rsid w:val="003D705C"/>
    <w:rsid w:val="003E01A5"/>
    <w:rsid w:val="003E1ED6"/>
    <w:rsid w:val="003E38A1"/>
    <w:rsid w:val="003E3A5D"/>
    <w:rsid w:val="003E3D03"/>
    <w:rsid w:val="003E56C6"/>
    <w:rsid w:val="003E64C4"/>
    <w:rsid w:val="003E6B2D"/>
    <w:rsid w:val="003E7B1A"/>
    <w:rsid w:val="003F0215"/>
    <w:rsid w:val="003F0427"/>
    <w:rsid w:val="003F1097"/>
    <w:rsid w:val="003F1E8A"/>
    <w:rsid w:val="003F4CEA"/>
    <w:rsid w:val="003F61B1"/>
    <w:rsid w:val="003F6B5C"/>
    <w:rsid w:val="003F790C"/>
    <w:rsid w:val="003F7C99"/>
    <w:rsid w:val="004003D3"/>
    <w:rsid w:val="00400810"/>
    <w:rsid w:val="0040165B"/>
    <w:rsid w:val="0040299A"/>
    <w:rsid w:val="00403B28"/>
    <w:rsid w:val="00404446"/>
    <w:rsid w:val="0040459C"/>
    <w:rsid w:val="004048A9"/>
    <w:rsid w:val="004050FB"/>
    <w:rsid w:val="004057E6"/>
    <w:rsid w:val="00410C5D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3F3F"/>
    <w:rsid w:val="00424BF7"/>
    <w:rsid w:val="00425279"/>
    <w:rsid w:val="004253C9"/>
    <w:rsid w:val="00425BBD"/>
    <w:rsid w:val="00425DA8"/>
    <w:rsid w:val="00427A13"/>
    <w:rsid w:val="0043037F"/>
    <w:rsid w:val="00430F04"/>
    <w:rsid w:val="00431C5C"/>
    <w:rsid w:val="00434131"/>
    <w:rsid w:val="004343B7"/>
    <w:rsid w:val="004344BD"/>
    <w:rsid w:val="004350DC"/>
    <w:rsid w:val="00435DF7"/>
    <w:rsid w:val="004401EF"/>
    <w:rsid w:val="00440CA3"/>
    <w:rsid w:val="004418C1"/>
    <w:rsid w:val="00442520"/>
    <w:rsid w:val="004431FA"/>
    <w:rsid w:val="00444118"/>
    <w:rsid w:val="0044445A"/>
    <w:rsid w:val="00444C6F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3B01"/>
    <w:rsid w:val="00474FDD"/>
    <w:rsid w:val="004750CF"/>
    <w:rsid w:val="00481E1D"/>
    <w:rsid w:val="0048438C"/>
    <w:rsid w:val="0048465E"/>
    <w:rsid w:val="00484750"/>
    <w:rsid w:val="0048663D"/>
    <w:rsid w:val="00486AFF"/>
    <w:rsid w:val="004907E0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63B"/>
    <w:rsid w:val="004A2F2B"/>
    <w:rsid w:val="004A353E"/>
    <w:rsid w:val="004A4331"/>
    <w:rsid w:val="004A440C"/>
    <w:rsid w:val="004B050D"/>
    <w:rsid w:val="004B0BD5"/>
    <w:rsid w:val="004B0C39"/>
    <w:rsid w:val="004B134C"/>
    <w:rsid w:val="004B16AE"/>
    <w:rsid w:val="004B2CA7"/>
    <w:rsid w:val="004B33EE"/>
    <w:rsid w:val="004B344E"/>
    <w:rsid w:val="004B4F07"/>
    <w:rsid w:val="004B5246"/>
    <w:rsid w:val="004B54D8"/>
    <w:rsid w:val="004B57D7"/>
    <w:rsid w:val="004B5BAD"/>
    <w:rsid w:val="004B5E20"/>
    <w:rsid w:val="004B669A"/>
    <w:rsid w:val="004B708D"/>
    <w:rsid w:val="004B7C80"/>
    <w:rsid w:val="004B7E61"/>
    <w:rsid w:val="004C01A4"/>
    <w:rsid w:val="004C0B09"/>
    <w:rsid w:val="004C2E9B"/>
    <w:rsid w:val="004C4529"/>
    <w:rsid w:val="004C50F7"/>
    <w:rsid w:val="004C6C56"/>
    <w:rsid w:val="004C7F38"/>
    <w:rsid w:val="004D153A"/>
    <w:rsid w:val="004D1902"/>
    <w:rsid w:val="004D226B"/>
    <w:rsid w:val="004D577F"/>
    <w:rsid w:val="004D5AE1"/>
    <w:rsid w:val="004D608B"/>
    <w:rsid w:val="004D6920"/>
    <w:rsid w:val="004D797A"/>
    <w:rsid w:val="004E08C5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A51"/>
    <w:rsid w:val="004E6CF5"/>
    <w:rsid w:val="004E7627"/>
    <w:rsid w:val="004E7ED1"/>
    <w:rsid w:val="004F09BC"/>
    <w:rsid w:val="004F3AA3"/>
    <w:rsid w:val="004F454A"/>
    <w:rsid w:val="004F4885"/>
    <w:rsid w:val="004F5542"/>
    <w:rsid w:val="00500C57"/>
    <w:rsid w:val="00500F33"/>
    <w:rsid w:val="0050277F"/>
    <w:rsid w:val="00505146"/>
    <w:rsid w:val="00505261"/>
    <w:rsid w:val="0050567E"/>
    <w:rsid w:val="00506093"/>
    <w:rsid w:val="00506BD0"/>
    <w:rsid w:val="00510EC9"/>
    <w:rsid w:val="005128BD"/>
    <w:rsid w:val="00512920"/>
    <w:rsid w:val="00513526"/>
    <w:rsid w:val="00513A6F"/>
    <w:rsid w:val="00514385"/>
    <w:rsid w:val="00514F2B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6190"/>
    <w:rsid w:val="0052642B"/>
    <w:rsid w:val="0052663C"/>
    <w:rsid w:val="00527FC4"/>
    <w:rsid w:val="0053028B"/>
    <w:rsid w:val="00530AA5"/>
    <w:rsid w:val="005313D7"/>
    <w:rsid w:val="005324FA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147B"/>
    <w:rsid w:val="005430D8"/>
    <w:rsid w:val="005437E0"/>
    <w:rsid w:val="005441CF"/>
    <w:rsid w:val="005463CC"/>
    <w:rsid w:val="00546C35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60912"/>
    <w:rsid w:val="005609B3"/>
    <w:rsid w:val="00560CE9"/>
    <w:rsid w:val="0056118E"/>
    <w:rsid w:val="00561671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403F"/>
    <w:rsid w:val="005752E6"/>
    <w:rsid w:val="00576F80"/>
    <w:rsid w:val="005770BB"/>
    <w:rsid w:val="005771E4"/>
    <w:rsid w:val="00577944"/>
    <w:rsid w:val="005804AA"/>
    <w:rsid w:val="00580C8F"/>
    <w:rsid w:val="0058157F"/>
    <w:rsid w:val="0058400E"/>
    <w:rsid w:val="0058492F"/>
    <w:rsid w:val="00585D9A"/>
    <w:rsid w:val="00590C1B"/>
    <w:rsid w:val="0059112A"/>
    <w:rsid w:val="0059135B"/>
    <w:rsid w:val="00592D22"/>
    <w:rsid w:val="00593609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3629"/>
    <w:rsid w:val="005A4058"/>
    <w:rsid w:val="005A4482"/>
    <w:rsid w:val="005A5531"/>
    <w:rsid w:val="005A5560"/>
    <w:rsid w:val="005A699D"/>
    <w:rsid w:val="005A6D9E"/>
    <w:rsid w:val="005A70F3"/>
    <w:rsid w:val="005A7A1A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CBD"/>
    <w:rsid w:val="005B5DB3"/>
    <w:rsid w:val="005B5EA9"/>
    <w:rsid w:val="005B5EC7"/>
    <w:rsid w:val="005B79F1"/>
    <w:rsid w:val="005C0396"/>
    <w:rsid w:val="005C1235"/>
    <w:rsid w:val="005C31D5"/>
    <w:rsid w:val="005C41A9"/>
    <w:rsid w:val="005C4B28"/>
    <w:rsid w:val="005C629C"/>
    <w:rsid w:val="005C660F"/>
    <w:rsid w:val="005C6E2C"/>
    <w:rsid w:val="005C7CE8"/>
    <w:rsid w:val="005C7D68"/>
    <w:rsid w:val="005D0503"/>
    <w:rsid w:val="005D0844"/>
    <w:rsid w:val="005D0855"/>
    <w:rsid w:val="005D1625"/>
    <w:rsid w:val="005D1AD5"/>
    <w:rsid w:val="005D24A9"/>
    <w:rsid w:val="005D2D63"/>
    <w:rsid w:val="005D3629"/>
    <w:rsid w:val="005D43AD"/>
    <w:rsid w:val="005D4C87"/>
    <w:rsid w:val="005D6A4C"/>
    <w:rsid w:val="005D6BEC"/>
    <w:rsid w:val="005E0F6A"/>
    <w:rsid w:val="005E1953"/>
    <w:rsid w:val="005E2B47"/>
    <w:rsid w:val="005E2EB4"/>
    <w:rsid w:val="005E31DF"/>
    <w:rsid w:val="005E3563"/>
    <w:rsid w:val="005E39EF"/>
    <w:rsid w:val="005E461D"/>
    <w:rsid w:val="005E77FD"/>
    <w:rsid w:val="005F0770"/>
    <w:rsid w:val="005F0853"/>
    <w:rsid w:val="005F092D"/>
    <w:rsid w:val="005F0D37"/>
    <w:rsid w:val="005F1407"/>
    <w:rsid w:val="005F164D"/>
    <w:rsid w:val="005F1AC0"/>
    <w:rsid w:val="005F24B3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602249"/>
    <w:rsid w:val="00604040"/>
    <w:rsid w:val="006048C5"/>
    <w:rsid w:val="00605691"/>
    <w:rsid w:val="00605D9C"/>
    <w:rsid w:val="006065B3"/>
    <w:rsid w:val="00611A30"/>
    <w:rsid w:val="00614462"/>
    <w:rsid w:val="00615810"/>
    <w:rsid w:val="00616BE7"/>
    <w:rsid w:val="00616E9F"/>
    <w:rsid w:val="00617CB9"/>
    <w:rsid w:val="006200FA"/>
    <w:rsid w:val="0062052D"/>
    <w:rsid w:val="00620BB6"/>
    <w:rsid w:val="0062128B"/>
    <w:rsid w:val="00623D29"/>
    <w:rsid w:val="0062415C"/>
    <w:rsid w:val="00625DCB"/>
    <w:rsid w:val="00627F1B"/>
    <w:rsid w:val="0063046E"/>
    <w:rsid w:val="00630846"/>
    <w:rsid w:val="00631450"/>
    <w:rsid w:val="006317BD"/>
    <w:rsid w:val="006319DC"/>
    <w:rsid w:val="00632277"/>
    <w:rsid w:val="006329AB"/>
    <w:rsid w:val="006334FF"/>
    <w:rsid w:val="0063373A"/>
    <w:rsid w:val="00633E00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5C9"/>
    <w:rsid w:val="0064669D"/>
    <w:rsid w:val="00646F53"/>
    <w:rsid w:val="00650205"/>
    <w:rsid w:val="00651295"/>
    <w:rsid w:val="0065161E"/>
    <w:rsid w:val="00652618"/>
    <w:rsid w:val="00652FE2"/>
    <w:rsid w:val="0065358B"/>
    <w:rsid w:val="0065417E"/>
    <w:rsid w:val="00655991"/>
    <w:rsid w:val="006564E2"/>
    <w:rsid w:val="0065728E"/>
    <w:rsid w:val="00657C9E"/>
    <w:rsid w:val="00660245"/>
    <w:rsid w:val="00661254"/>
    <w:rsid w:val="00661829"/>
    <w:rsid w:val="0066397E"/>
    <w:rsid w:val="00663DDC"/>
    <w:rsid w:val="006641E8"/>
    <w:rsid w:val="0066550B"/>
    <w:rsid w:val="0066685B"/>
    <w:rsid w:val="00667FBE"/>
    <w:rsid w:val="00670034"/>
    <w:rsid w:val="006736B4"/>
    <w:rsid w:val="00674B28"/>
    <w:rsid w:val="006752EB"/>
    <w:rsid w:val="006800F0"/>
    <w:rsid w:val="0068067A"/>
    <w:rsid w:val="0068089F"/>
    <w:rsid w:val="00681EFC"/>
    <w:rsid w:val="006839C9"/>
    <w:rsid w:val="00683C51"/>
    <w:rsid w:val="006858F6"/>
    <w:rsid w:val="00686077"/>
    <w:rsid w:val="00686378"/>
    <w:rsid w:val="0068656B"/>
    <w:rsid w:val="006872E6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6678"/>
    <w:rsid w:val="006A6DB5"/>
    <w:rsid w:val="006A7C6D"/>
    <w:rsid w:val="006B0146"/>
    <w:rsid w:val="006B033D"/>
    <w:rsid w:val="006B18B1"/>
    <w:rsid w:val="006B1924"/>
    <w:rsid w:val="006B22C4"/>
    <w:rsid w:val="006B2EE7"/>
    <w:rsid w:val="006B35C9"/>
    <w:rsid w:val="006B4DAA"/>
    <w:rsid w:val="006B550F"/>
    <w:rsid w:val="006B565F"/>
    <w:rsid w:val="006B5D4D"/>
    <w:rsid w:val="006B649A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5869"/>
    <w:rsid w:val="006D650E"/>
    <w:rsid w:val="006D7353"/>
    <w:rsid w:val="006E0F8F"/>
    <w:rsid w:val="006E2ECD"/>
    <w:rsid w:val="006E3311"/>
    <w:rsid w:val="006E3DE8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4113"/>
    <w:rsid w:val="006F4206"/>
    <w:rsid w:val="006F4719"/>
    <w:rsid w:val="006F57AD"/>
    <w:rsid w:val="006F678A"/>
    <w:rsid w:val="006F6B06"/>
    <w:rsid w:val="006F6EE4"/>
    <w:rsid w:val="00701B5F"/>
    <w:rsid w:val="00701E7E"/>
    <w:rsid w:val="007042B4"/>
    <w:rsid w:val="00706F03"/>
    <w:rsid w:val="00707A40"/>
    <w:rsid w:val="00711001"/>
    <w:rsid w:val="00711064"/>
    <w:rsid w:val="0071198C"/>
    <w:rsid w:val="0071404E"/>
    <w:rsid w:val="0071476F"/>
    <w:rsid w:val="00714972"/>
    <w:rsid w:val="00714C22"/>
    <w:rsid w:val="00715B87"/>
    <w:rsid w:val="0071603E"/>
    <w:rsid w:val="0072038B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5C63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34FC"/>
    <w:rsid w:val="007540F7"/>
    <w:rsid w:val="00755A47"/>
    <w:rsid w:val="007568A1"/>
    <w:rsid w:val="00757190"/>
    <w:rsid w:val="00757602"/>
    <w:rsid w:val="00757D71"/>
    <w:rsid w:val="00761795"/>
    <w:rsid w:val="0076197B"/>
    <w:rsid w:val="0076311D"/>
    <w:rsid w:val="00763322"/>
    <w:rsid w:val="00763362"/>
    <w:rsid w:val="007647AE"/>
    <w:rsid w:val="00764F73"/>
    <w:rsid w:val="00764FB3"/>
    <w:rsid w:val="00765E0E"/>
    <w:rsid w:val="00766208"/>
    <w:rsid w:val="00767005"/>
    <w:rsid w:val="00767979"/>
    <w:rsid w:val="00767991"/>
    <w:rsid w:val="0077021B"/>
    <w:rsid w:val="007702A8"/>
    <w:rsid w:val="0077317D"/>
    <w:rsid w:val="007734AC"/>
    <w:rsid w:val="00773C29"/>
    <w:rsid w:val="007749DC"/>
    <w:rsid w:val="00774D82"/>
    <w:rsid w:val="0077573D"/>
    <w:rsid w:val="00775BCA"/>
    <w:rsid w:val="0077632F"/>
    <w:rsid w:val="00777302"/>
    <w:rsid w:val="007778FB"/>
    <w:rsid w:val="00781BEC"/>
    <w:rsid w:val="0078218F"/>
    <w:rsid w:val="0078267C"/>
    <w:rsid w:val="00783D9D"/>
    <w:rsid w:val="0078497E"/>
    <w:rsid w:val="00784F23"/>
    <w:rsid w:val="00785296"/>
    <w:rsid w:val="00786590"/>
    <w:rsid w:val="00787B28"/>
    <w:rsid w:val="007905B2"/>
    <w:rsid w:val="00791B4D"/>
    <w:rsid w:val="007922C6"/>
    <w:rsid w:val="00792F1D"/>
    <w:rsid w:val="00793E4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31D"/>
    <w:rsid w:val="007B4397"/>
    <w:rsid w:val="007B56F8"/>
    <w:rsid w:val="007B5F11"/>
    <w:rsid w:val="007B6A0C"/>
    <w:rsid w:val="007B6DD1"/>
    <w:rsid w:val="007B7472"/>
    <w:rsid w:val="007C29AE"/>
    <w:rsid w:val="007C31C6"/>
    <w:rsid w:val="007C469E"/>
    <w:rsid w:val="007C4A61"/>
    <w:rsid w:val="007C4B02"/>
    <w:rsid w:val="007C5614"/>
    <w:rsid w:val="007C5F6B"/>
    <w:rsid w:val="007C7A73"/>
    <w:rsid w:val="007D064A"/>
    <w:rsid w:val="007D12BD"/>
    <w:rsid w:val="007D2C27"/>
    <w:rsid w:val="007D2C6A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F1802"/>
    <w:rsid w:val="007F2271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1086A"/>
    <w:rsid w:val="00811115"/>
    <w:rsid w:val="008115F3"/>
    <w:rsid w:val="00811745"/>
    <w:rsid w:val="00811A70"/>
    <w:rsid w:val="0081260D"/>
    <w:rsid w:val="008145FD"/>
    <w:rsid w:val="00814F5D"/>
    <w:rsid w:val="008161C6"/>
    <w:rsid w:val="00817716"/>
    <w:rsid w:val="00817C44"/>
    <w:rsid w:val="00820C94"/>
    <w:rsid w:val="008211E0"/>
    <w:rsid w:val="00821AE4"/>
    <w:rsid w:val="008249AB"/>
    <w:rsid w:val="00824D82"/>
    <w:rsid w:val="00825044"/>
    <w:rsid w:val="00827A8B"/>
    <w:rsid w:val="0083012F"/>
    <w:rsid w:val="00830643"/>
    <w:rsid w:val="00831D77"/>
    <w:rsid w:val="00833EA6"/>
    <w:rsid w:val="0083539C"/>
    <w:rsid w:val="0083582D"/>
    <w:rsid w:val="008402B0"/>
    <w:rsid w:val="00840C4E"/>
    <w:rsid w:val="00842F57"/>
    <w:rsid w:val="008447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2E5E"/>
    <w:rsid w:val="00863C56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7BC7"/>
    <w:rsid w:val="00880322"/>
    <w:rsid w:val="00880CE8"/>
    <w:rsid w:val="00880D12"/>
    <w:rsid w:val="0088107F"/>
    <w:rsid w:val="0088155F"/>
    <w:rsid w:val="00881FC6"/>
    <w:rsid w:val="008823D0"/>
    <w:rsid w:val="00882663"/>
    <w:rsid w:val="00882718"/>
    <w:rsid w:val="00883B63"/>
    <w:rsid w:val="00883C9D"/>
    <w:rsid w:val="00883DC1"/>
    <w:rsid w:val="0088592E"/>
    <w:rsid w:val="00886E64"/>
    <w:rsid w:val="00886E9B"/>
    <w:rsid w:val="00890587"/>
    <w:rsid w:val="008927E9"/>
    <w:rsid w:val="008A103E"/>
    <w:rsid w:val="008A131E"/>
    <w:rsid w:val="008A33AB"/>
    <w:rsid w:val="008A33D6"/>
    <w:rsid w:val="008A4299"/>
    <w:rsid w:val="008A558D"/>
    <w:rsid w:val="008A6082"/>
    <w:rsid w:val="008A62CD"/>
    <w:rsid w:val="008A669A"/>
    <w:rsid w:val="008A6B42"/>
    <w:rsid w:val="008A7747"/>
    <w:rsid w:val="008B409B"/>
    <w:rsid w:val="008B4E3D"/>
    <w:rsid w:val="008B5842"/>
    <w:rsid w:val="008B58F4"/>
    <w:rsid w:val="008B5F6A"/>
    <w:rsid w:val="008B6AD9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7F26"/>
    <w:rsid w:val="008E7F7E"/>
    <w:rsid w:val="008F0255"/>
    <w:rsid w:val="008F0CAD"/>
    <w:rsid w:val="008F109D"/>
    <w:rsid w:val="008F1ABF"/>
    <w:rsid w:val="008F2469"/>
    <w:rsid w:val="008F3614"/>
    <w:rsid w:val="008F4D25"/>
    <w:rsid w:val="008F56EE"/>
    <w:rsid w:val="008F67EE"/>
    <w:rsid w:val="008F79D1"/>
    <w:rsid w:val="00900D87"/>
    <w:rsid w:val="00901357"/>
    <w:rsid w:val="00902BD0"/>
    <w:rsid w:val="00904B12"/>
    <w:rsid w:val="00904F3F"/>
    <w:rsid w:val="00905B7B"/>
    <w:rsid w:val="00906E03"/>
    <w:rsid w:val="00907785"/>
    <w:rsid w:val="009079D7"/>
    <w:rsid w:val="00910543"/>
    <w:rsid w:val="0091065C"/>
    <w:rsid w:val="009116D5"/>
    <w:rsid w:val="009131EF"/>
    <w:rsid w:val="00913443"/>
    <w:rsid w:val="009136E7"/>
    <w:rsid w:val="009139F2"/>
    <w:rsid w:val="0091642B"/>
    <w:rsid w:val="00916F73"/>
    <w:rsid w:val="009174FF"/>
    <w:rsid w:val="00917E55"/>
    <w:rsid w:val="00920801"/>
    <w:rsid w:val="009210B0"/>
    <w:rsid w:val="009216AE"/>
    <w:rsid w:val="00921865"/>
    <w:rsid w:val="00924DD1"/>
    <w:rsid w:val="00926487"/>
    <w:rsid w:val="00926F54"/>
    <w:rsid w:val="009309FF"/>
    <w:rsid w:val="00932D5A"/>
    <w:rsid w:val="00934892"/>
    <w:rsid w:val="00934B60"/>
    <w:rsid w:val="009402EC"/>
    <w:rsid w:val="00940823"/>
    <w:rsid w:val="00941C13"/>
    <w:rsid w:val="00942347"/>
    <w:rsid w:val="00942457"/>
    <w:rsid w:val="00945DD9"/>
    <w:rsid w:val="00945DEF"/>
    <w:rsid w:val="009468A8"/>
    <w:rsid w:val="00946A36"/>
    <w:rsid w:val="00947B71"/>
    <w:rsid w:val="00947E30"/>
    <w:rsid w:val="00950308"/>
    <w:rsid w:val="00950ACB"/>
    <w:rsid w:val="009513B4"/>
    <w:rsid w:val="0095162A"/>
    <w:rsid w:val="00951BCE"/>
    <w:rsid w:val="00952D47"/>
    <w:rsid w:val="00952EAA"/>
    <w:rsid w:val="009534AD"/>
    <w:rsid w:val="00953AE0"/>
    <w:rsid w:val="00954FB2"/>
    <w:rsid w:val="0095662D"/>
    <w:rsid w:val="009568CB"/>
    <w:rsid w:val="00957777"/>
    <w:rsid w:val="00957B3B"/>
    <w:rsid w:val="00960D55"/>
    <w:rsid w:val="00960FE5"/>
    <w:rsid w:val="00961843"/>
    <w:rsid w:val="00962C2C"/>
    <w:rsid w:val="00962FE5"/>
    <w:rsid w:val="00964984"/>
    <w:rsid w:val="00965380"/>
    <w:rsid w:val="00965481"/>
    <w:rsid w:val="00965E77"/>
    <w:rsid w:val="00966709"/>
    <w:rsid w:val="0096686A"/>
    <w:rsid w:val="00967955"/>
    <w:rsid w:val="009700E1"/>
    <w:rsid w:val="00972C71"/>
    <w:rsid w:val="009739B3"/>
    <w:rsid w:val="009739CF"/>
    <w:rsid w:val="00975203"/>
    <w:rsid w:val="0097636A"/>
    <w:rsid w:val="00976600"/>
    <w:rsid w:val="00976818"/>
    <w:rsid w:val="00976B13"/>
    <w:rsid w:val="00977D8D"/>
    <w:rsid w:val="00980274"/>
    <w:rsid w:val="00980849"/>
    <w:rsid w:val="009832C3"/>
    <w:rsid w:val="0098388E"/>
    <w:rsid w:val="0098417E"/>
    <w:rsid w:val="009842A5"/>
    <w:rsid w:val="009863A6"/>
    <w:rsid w:val="00986BDE"/>
    <w:rsid w:val="00986C09"/>
    <w:rsid w:val="00986ED4"/>
    <w:rsid w:val="00990B2D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6275"/>
    <w:rsid w:val="009A724C"/>
    <w:rsid w:val="009B001D"/>
    <w:rsid w:val="009B010C"/>
    <w:rsid w:val="009B1603"/>
    <w:rsid w:val="009B2DD9"/>
    <w:rsid w:val="009B3AC1"/>
    <w:rsid w:val="009B550A"/>
    <w:rsid w:val="009B5FD0"/>
    <w:rsid w:val="009B6B5C"/>
    <w:rsid w:val="009B6DF6"/>
    <w:rsid w:val="009C10BB"/>
    <w:rsid w:val="009C110E"/>
    <w:rsid w:val="009C3608"/>
    <w:rsid w:val="009C417F"/>
    <w:rsid w:val="009C4F80"/>
    <w:rsid w:val="009C559D"/>
    <w:rsid w:val="009C5AA7"/>
    <w:rsid w:val="009C6FBA"/>
    <w:rsid w:val="009D0230"/>
    <w:rsid w:val="009D123A"/>
    <w:rsid w:val="009D15BE"/>
    <w:rsid w:val="009D185D"/>
    <w:rsid w:val="009D1A60"/>
    <w:rsid w:val="009D2AC0"/>
    <w:rsid w:val="009D2BF7"/>
    <w:rsid w:val="009D3DD9"/>
    <w:rsid w:val="009D53CB"/>
    <w:rsid w:val="009D613D"/>
    <w:rsid w:val="009D68A9"/>
    <w:rsid w:val="009D76C6"/>
    <w:rsid w:val="009E1C8D"/>
    <w:rsid w:val="009E2206"/>
    <w:rsid w:val="009E27A7"/>
    <w:rsid w:val="009E2D31"/>
    <w:rsid w:val="009E30B9"/>
    <w:rsid w:val="009E4807"/>
    <w:rsid w:val="009E4AE4"/>
    <w:rsid w:val="009E4FB9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3A3C"/>
    <w:rsid w:val="009F4E9C"/>
    <w:rsid w:val="009F61B7"/>
    <w:rsid w:val="009F62B0"/>
    <w:rsid w:val="009F67CC"/>
    <w:rsid w:val="009F687B"/>
    <w:rsid w:val="009F73D7"/>
    <w:rsid w:val="00A004EA"/>
    <w:rsid w:val="00A03410"/>
    <w:rsid w:val="00A04B2E"/>
    <w:rsid w:val="00A05CC0"/>
    <w:rsid w:val="00A07217"/>
    <w:rsid w:val="00A10150"/>
    <w:rsid w:val="00A103D4"/>
    <w:rsid w:val="00A10AE3"/>
    <w:rsid w:val="00A11638"/>
    <w:rsid w:val="00A1197A"/>
    <w:rsid w:val="00A120F7"/>
    <w:rsid w:val="00A14EB9"/>
    <w:rsid w:val="00A16EF9"/>
    <w:rsid w:val="00A179C1"/>
    <w:rsid w:val="00A179FD"/>
    <w:rsid w:val="00A17DBC"/>
    <w:rsid w:val="00A17F8A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EE1"/>
    <w:rsid w:val="00A34053"/>
    <w:rsid w:val="00A3420D"/>
    <w:rsid w:val="00A35CD9"/>
    <w:rsid w:val="00A37136"/>
    <w:rsid w:val="00A37C9A"/>
    <w:rsid w:val="00A400FA"/>
    <w:rsid w:val="00A40BBE"/>
    <w:rsid w:val="00A4283F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7C21"/>
    <w:rsid w:val="00A843F0"/>
    <w:rsid w:val="00A8497E"/>
    <w:rsid w:val="00A84AFF"/>
    <w:rsid w:val="00A85215"/>
    <w:rsid w:val="00A85870"/>
    <w:rsid w:val="00A85F79"/>
    <w:rsid w:val="00A869A6"/>
    <w:rsid w:val="00A87121"/>
    <w:rsid w:val="00A87676"/>
    <w:rsid w:val="00A87724"/>
    <w:rsid w:val="00A90755"/>
    <w:rsid w:val="00A90891"/>
    <w:rsid w:val="00A91165"/>
    <w:rsid w:val="00A919A9"/>
    <w:rsid w:val="00A92B28"/>
    <w:rsid w:val="00A92E05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3671"/>
    <w:rsid w:val="00AA4F3E"/>
    <w:rsid w:val="00AA6565"/>
    <w:rsid w:val="00AA765E"/>
    <w:rsid w:val="00AB1200"/>
    <w:rsid w:val="00AB2FAF"/>
    <w:rsid w:val="00AB31F1"/>
    <w:rsid w:val="00AB3359"/>
    <w:rsid w:val="00AB4748"/>
    <w:rsid w:val="00AB4BAD"/>
    <w:rsid w:val="00AB5F96"/>
    <w:rsid w:val="00AB6518"/>
    <w:rsid w:val="00AB7E75"/>
    <w:rsid w:val="00AC0CE0"/>
    <w:rsid w:val="00AC1F0C"/>
    <w:rsid w:val="00AC50EA"/>
    <w:rsid w:val="00AC532B"/>
    <w:rsid w:val="00AC63EC"/>
    <w:rsid w:val="00AC67AE"/>
    <w:rsid w:val="00AD2201"/>
    <w:rsid w:val="00AD26E8"/>
    <w:rsid w:val="00AD40B0"/>
    <w:rsid w:val="00AD4634"/>
    <w:rsid w:val="00AD4804"/>
    <w:rsid w:val="00AD4860"/>
    <w:rsid w:val="00AD5436"/>
    <w:rsid w:val="00AD5A2D"/>
    <w:rsid w:val="00AD7F58"/>
    <w:rsid w:val="00AE1014"/>
    <w:rsid w:val="00AE27F4"/>
    <w:rsid w:val="00AE433F"/>
    <w:rsid w:val="00AE4562"/>
    <w:rsid w:val="00AE5ADB"/>
    <w:rsid w:val="00AF0570"/>
    <w:rsid w:val="00AF14FB"/>
    <w:rsid w:val="00AF370E"/>
    <w:rsid w:val="00AF42EA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9B7"/>
    <w:rsid w:val="00B06D80"/>
    <w:rsid w:val="00B07AE6"/>
    <w:rsid w:val="00B102D5"/>
    <w:rsid w:val="00B1077C"/>
    <w:rsid w:val="00B10871"/>
    <w:rsid w:val="00B10ED4"/>
    <w:rsid w:val="00B121B2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53B0"/>
    <w:rsid w:val="00B27CC8"/>
    <w:rsid w:val="00B30033"/>
    <w:rsid w:val="00B30589"/>
    <w:rsid w:val="00B30E94"/>
    <w:rsid w:val="00B3129B"/>
    <w:rsid w:val="00B31811"/>
    <w:rsid w:val="00B321ED"/>
    <w:rsid w:val="00B32A52"/>
    <w:rsid w:val="00B3368B"/>
    <w:rsid w:val="00B33699"/>
    <w:rsid w:val="00B34B67"/>
    <w:rsid w:val="00B35BF0"/>
    <w:rsid w:val="00B35D7A"/>
    <w:rsid w:val="00B36060"/>
    <w:rsid w:val="00B36ADF"/>
    <w:rsid w:val="00B400C4"/>
    <w:rsid w:val="00B402D1"/>
    <w:rsid w:val="00B40741"/>
    <w:rsid w:val="00B40882"/>
    <w:rsid w:val="00B40C1E"/>
    <w:rsid w:val="00B42166"/>
    <w:rsid w:val="00B4287B"/>
    <w:rsid w:val="00B436D1"/>
    <w:rsid w:val="00B43A66"/>
    <w:rsid w:val="00B44F7D"/>
    <w:rsid w:val="00B45CAF"/>
    <w:rsid w:val="00B4799B"/>
    <w:rsid w:val="00B47A14"/>
    <w:rsid w:val="00B52E69"/>
    <w:rsid w:val="00B538B3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2B9"/>
    <w:rsid w:val="00B676BD"/>
    <w:rsid w:val="00B67E32"/>
    <w:rsid w:val="00B71012"/>
    <w:rsid w:val="00B721DC"/>
    <w:rsid w:val="00B728EC"/>
    <w:rsid w:val="00B72939"/>
    <w:rsid w:val="00B7383E"/>
    <w:rsid w:val="00B740A0"/>
    <w:rsid w:val="00B74987"/>
    <w:rsid w:val="00B753D7"/>
    <w:rsid w:val="00B774EB"/>
    <w:rsid w:val="00B81A70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3EC"/>
    <w:rsid w:val="00BA4E9D"/>
    <w:rsid w:val="00BA525F"/>
    <w:rsid w:val="00BA67F9"/>
    <w:rsid w:val="00BA755F"/>
    <w:rsid w:val="00BA7CC0"/>
    <w:rsid w:val="00BB0280"/>
    <w:rsid w:val="00BB1EB4"/>
    <w:rsid w:val="00BB3296"/>
    <w:rsid w:val="00BB335C"/>
    <w:rsid w:val="00BB35A3"/>
    <w:rsid w:val="00BB3DD6"/>
    <w:rsid w:val="00BB476D"/>
    <w:rsid w:val="00BB4EE3"/>
    <w:rsid w:val="00BB6822"/>
    <w:rsid w:val="00BB6B17"/>
    <w:rsid w:val="00BC00D5"/>
    <w:rsid w:val="00BC0425"/>
    <w:rsid w:val="00BC0971"/>
    <w:rsid w:val="00BC1E17"/>
    <w:rsid w:val="00BC4187"/>
    <w:rsid w:val="00BC5459"/>
    <w:rsid w:val="00BC7622"/>
    <w:rsid w:val="00BC7E3C"/>
    <w:rsid w:val="00BD032F"/>
    <w:rsid w:val="00BD1F6B"/>
    <w:rsid w:val="00BD2703"/>
    <w:rsid w:val="00BD4A08"/>
    <w:rsid w:val="00BD50C0"/>
    <w:rsid w:val="00BD5967"/>
    <w:rsid w:val="00BD6D4A"/>
    <w:rsid w:val="00BE05B9"/>
    <w:rsid w:val="00BE5F04"/>
    <w:rsid w:val="00BE71A0"/>
    <w:rsid w:val="00BE7E82"/>
    <w:rsid w:val="00BF0D6F"/>
    <w:rsid w:val="00BF1FEE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28F9"/>
    <w:rsid w:val="00C02F08"/>
    <w:rsid w:val="00C03D58"/>
    <w:rsid w:val="00C04638"/>
    <w:rsid w:val="00C0484F"/>
    <w:rsid w:val="00C0504D"/>
    <w:rsid w:val="00C051D3"/>
    <w:rsid w:val="00C07FF5"/>
    <w:rsid w:val="00C1108B"/>
    <w:rsid w:val="00C11D19"/>
    <w:rsid w:val="00C126EF"/>
    <w:rsid w:val="00C1278F"/>
    <w:rsid w:val="00C12976"/>
    <w:rsid w:val="00C13453"/>
    <w:rsid w:val="00C1377D"/>
    <w:rsid w:val="00C13E73"/>
    <w:rsid w:val="00C16339"/>
    <w:rsid w:val="00C1673B"/>
    <w:rsid w:val="00C16D64"/>
    <w:rsid w:val="00C17F4D"/>
    <w:rsid w:val="00C20FC1"/>
    <w:rsid w:val="00C228E6"/>
    <w:rsid w:val="00C23696"/>
    <w:rsid w:val="00C24983"/>
    <w:rsid w:val="00C25109"/>
    <w:rsid w:val="00C265AC"/>
    <w:rsid w:val="00C267EE"/>
    <w:rsid w:val="00C27087"/>
    <w:rsid w:val="00C304AF"/>
    <w:rsid w:val="00C30590"/>
    <w:rsid w:val="00C30B2F"/>
    <w:rsid w:val="00C3241E"/>
    <w:rsid w:val="00C3311A"/>
    <w:rsid w:val="00C35435"/>
    <w:rsid w:val="00C36274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2EDE"/>
    <w:rsid w:val="00C44187"/>
    <w:rsid w:val="00C441EC"/>
    <w:rsid w:val="00C456F8"/>
    <w:rsid w:val="00C45E53"/>
    <w:rsid w:val="00C4663B"/>
    <w:rsid w:val="00C500F9"/>
    <w:rsid w:val="00C50D43"/>
    <w:rsid w:val="00C52C35"/>
    <w:rsid w:val="00C53337"/>
    <w:rsid w:val="00C53A81"/>
    <w:rsid w:val="00C5438B"/>
    <w:rsid w:val="00C5521F"/>
    <w:rsid w:val="00C56F17"/>
    <w:rsid w:val="00C60338"/>
    <w:rsid w:val="00C608AC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8DD"/>
    <w:rsid w:val="00C74E43"/>
    <w:rsid w:val="00C7545E"/>
    <w:rsid w:val="00C75929"/>
    <w:rsid w:val="00C75BF2"/>
    <w:rsid w:val="00C764A3"/>
    <w:rsid w:val="00C76A90"/>
    <w:rsid w:val="00C779B5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F15"/>
    <w:rsid w:val="00C85F45"/>
    <w:rsid w:val="00C863A4"/>
    <w:rsid w:val="00C87141"/>
    <w:rsid w:val="00C87DD3"/>
    <w:rsid w:val="00C93750"/>
    <w:rsid w:val="00C9389A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633D"/>
    <w:rsid w:val="00CA6880"/>
    <w:rsid w:val="00CA7F77"/>
    <w:rsid w:val="00CB13F0"/>
    <w:rsid w:val="00CB1E25"/>
    <w:rsid w:val="00CB2765"/>
    <w:rsid w:val="00CB34D2"/>
    <w:rsid w:val="00CB4AA0"/>
    <w:rsid w:val="00CB5455"/>
    <w:rsid w:val="00CB5E83"/>
    <w:rsid w:val="00CB7579"/>
    <w:rsid w:val="00CB7A37"/>
    <w:rsid w:val="00CB7D47"/>
    <w:rsid w:val="00CB7F85"/>
    <w:rsid w:val="00CC08DC"/>
    <w:rsid w:val="00CC0A45"/>
    <w:rsid w:val="00CC0E43"/>
    <w:rsid w:val="00CC17C0"/>
    <w:rsid w:val="00CC1FAC"/>
    <w:rsid w:val="00CC2094"/>
    <w:rsid w:val="00CC2EAE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2714"/>
    <w:rsid w:val="00CD5486"/>
    <w:rsid w:val="00CD5492"/>
    <w:rsid w:val="00CD711D"/>
    <w:rsid w:val="00CD7205"/>
    <w:rsid w:val="00CD757C"/>
    <w:rsid w:val="00CE120B"/>
    <w:rsid w:val="00CE2EB8"/>
    <w:rsid w:val="00CE5459"/>
    <w:rsid w:val="00CF021B"/>
    <w:rsid w:val="00CF2544"/>
    <w:rsid w:val="00CF2581"/>
    <w:rsid w:val="00CF26DA"/>
    <w:rsid w:val="00CF2F58"/>
    <w:rsid w:val="00CF517D"/>
    <w:rsid w:val="00CF7AF1"/>
    <w:rsid w:val="00CF7EA8"/>
    <w:rsid w:val="00D002DE"/>
    <w:rsid w:val="00D00846"/>
    <w:rsid w:val="00D010C1"/>
    <w:rsid w:val="00D102BB"/>
    <w:rsid w:val="00D10FAC"/>
    <w:rsid w:val="00D111C1"/>
    <w:rsid w:val="00D124AA"/>
    <w:rsid w:val="00D17402"/>
    <w:rsid w:val="00D175CF"/>
    <w:rsid w:val="00D1773C"/>
    <w:rsid w:val="00D17ED5"/>
    <w:rsid w:val="00D207AA"/>
    <w:rsid w:val="00D20ADB"/>
    <w:rsid w:val="00D21062"/>
    <w:rsid w:val="00D21C4F"/>
    <w:rsid w:val="00D21D48"/>
    <w:rsid w:val="00D24332"/>
    <w:rsid w:val="00D24F0C"/>
    <w:rsid w:val="00D277BC"/>
    <w:rsid w:val="00D27DD0"/>
    <w:rsid w:val="00D305D8"/>
    <w:rsid w:val="00D31C7E"/>
    <w:rsid w:val="00D321E1"/>
    <w:rsid w:val="00D33648"/>
    <w:rsid w:val="00D340C3"/>
    <w:rsid w:val="00D34ECA"/>
    <w:rsid w:val="00D35AF6"/>
    <w:rsid w:val="00D370F2"/>
    <w:rsid w:val="00D37661"/>
    <w:rsid w:val="00D4020B"/>
    <w:rsid w:val="00D406E7"/>
    <w:rsid w:val="00D407BD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99D"/>
    <w:rsid w:val="00D631AF"/>
    <w:rsid w:val="00D63AB7"/>
    <w:rsid w:val="00D63BDE"/>
    <w:rsid w:val="00D67B98"/>
    <w:rsid w:val="00D71324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13AD"/>
    <w:rsid w:val="00D92569"/>
    <w:rsid w:val="00D94685"/>
    <w:rsid w:val="00D94F7D"/>
    <w:rsid w:val="00D963EC"/>
    <w:rsid w:val="00D96542"/>
    <w:rsid w:val="00D968A6"/>
    <w:rsid w:val="00D9735F"/>
    <w:rsid w:val="00D97C4F"/>
    <w:rsid w:val="00DA12E3"/>
    <w:rsid w:val="00DA141D"/>
    <w:rsid w:val="00DA2939"/>
    <w:rsid w:val="00DA2A98"/>
    <w:rsid w:val="00DA42FD"/>
    <w:rsid w:val="00DA4D34"/>
    <w:rsid w:val="00DA632D"/>
    <w:rsid w:val="00DA69E4"/>
    <w:rsid w:val="00DA7125"/>
    <w:rsid w:val="00DA73CD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5A"/>
    <w:rsid w:val="00DC0478"/>
    <w:rsid w:val="00DC0B1A"/>
    <w:rsid w:val="00DC31C2"/>
    <w:rsid w:val="00DC4651"/>
    <w:rsid w:val="00DC75A3"/>
    <w:rsid w:val="00DD07DF"/>
    <w:rsid w:val="00DD19A3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E8D"/>
    <w:rsid w:val="00DE1FF5"/>
    <w:rsid w:val="00DE21E7"/>
    <w:rsid w:val="00DE284D"/>
    <w:rsid w:val="00DE5379"/>
    <w:rsid w:val="00DE57C7"/>
    <w:rsid w:val="00DE6E16"/>
    <w:rsid w:val="00DE6F2D"/>
    <w:rsid w:val="00DE76D2"/>
    <w:rsid w:val="00DE7DBC"/>
    <w:rsid w:val="00DF13BB"/>
    <w:rsid w:val="00DF1D66"/>
    <w:rsid w:val="00DF3149"/>
    <w:rsid w:val="00DF3BE4"/>
    <w:rsid w:val="00DF3D55"/>
    <w:rsid w:val="00DF4CE7"/>
    <w:rsid w:val="00DF521A"/>
    <w:rsid w:val="00DF78D5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E07"/>
    <w:rsid w:val="00E05198"/>
    <w:rsid w:val="00E05A7B"/>
    <w:rsid w:val="00E07722"/>
    <w:rsid w:val="00E07791"/>
    <w:rsid w:val="00E10199"/>
    <w:rsid w:val="00E1238F"/>
    <w:rsid w:val="00E158BD"/>
    <w:rsid w:val="00E15ACE"/>
    <w:rsid w:val="00E214E5"/>
    <w:rsid w:val="00E217A2"/>
    <w:rsid w:val="00E217EC"/>
    <w:rsid w:val="00E2284A"/>
    <w:rsid w:val="00E22ABE"/>
    <w:rsid w:val="00E23D3F"/>
    <w:rsid w:val="00E24633"/>
    <w:rsid w:val="00E25F4A"/>
    <w:rsid w:val="00E26094"/>
    <w:rsid w:val="00E26554"/>
    <w:rsid w:val="00E26FA7"/>
    <w:rsid w:val="00E27AA6"/>
    <w:rsid w:val="00E27F20"/>
    <w:rsid w:val="00E300FE"/>
    <w:rsid w:val="00E30427"/>
    <w:rsid w:val="00E320C9"/>
    <w:rsid w:val="00E322D8"/>
    <w:rsid w:val="00E3314B"/>
    <w:rsid w:val="00E33219"/>
    <w:rsid w:val="00E33FCE"/>
    <w:rsid w:val="00E340D1"/>
    <w:rsid w:val="00E34335"/>
    <w:rsid w:val="00E36A3A"/>
    <w:rsid w:val="00E37040"/>
    <w:rsid w:val="00E375D2"/>
    <w:rsid w:val="00E37C0D"/>
    <w:rsid w:val="00E413C3"/>
    <w:rsid w:val="00E4183F"/>
    <w:rsid w:val="00E420A4"/>
    <w:rsid w:val="00E42D5B"/>
    <w:rsid w:val="00E433AD"/>
    <w:rsid w:val="00E45315"/>
    <w:rsid w:val="00E45ED2"/>
    <w:rsid w:val="00E463B1"/>
    <w:rsid w:val="00E46443"/>
    <w:rsid w:val="00E46ACE"/>
    <w:rsid w:val="00E4702A"/>
    <w:rsid w:val="00E5010A"/>
    <w:rsid w:val="00E5019D"/>
    <w:rsid w:val="00E5043D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25D"/>
    <w:rsid w:val="00E71322"/>
    <w:rsid w:val="00E71332"/>
    <w:rsid w:val="00E71CED"/>
    <w:rsid w:val="00E73498"/>
    <w:rsid w:val="00E73E5E"/>
    <w:rsid w:val="00E80566"/>
    <w:rsid w:val="00E80B7A"/>
    <w:rsid w:val="00E80C7B"/>
    <w:rsid w:val="00E810C4"/>
    <w:rsid w:val="00E824A3"/>
    <w:rsid w:val="00E82F85"/>
    <w:rsid w:val="00E87514"/>
    <w:rsid w:val="00E87B17"/>
    <w:rsid w:val="00E87D0C"/>
    <w:rsid w:val="00E87D95"/>
    <w:rsid w:val="00E90A75"/>
    <w:rsid w:val="00E90C18"/>
    <w:rsid w:val="00E91C22"/>
    <w:rsid w:val="00E92342"/>
    <w:rsid w:val="00E926E3"/>
    <w:rsid w:val="00E933A8"/>
    <w:rsid w:val="00E944FD"/>
    <w:rsid w:val="00E949E6"/>
    <w:rsid w:val="00E95D82"/>
    <w:rsid w:val="00EA0EEF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4997"/>
    <w:rsid w:val="00EC4D9C"/>
    <w:rsid w:val="00EC5155"/>
    <w:rsid w:val="00EC7A79"/>
    <w:rsid w:val="00ED0F08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C36"/>
    <w:rsid w:val="00F06DCF"/>
    <w:rsid w:val="00F06E0E"/>
    <w:rsid w:val="00F1151E"/>
    <w:rsid w:val="00F1156A"/>
    <w:rsid w:val="00F12796"/>
    <w:rsid w:val="00F13691"/>
    <w:rsid w:val="00F145B4"/>
    <w:rsid w:val="00F15287"/>
    <w:rsid w:val="00F162CB"/>
    <w:rsid w:val="00F17B47"/>
    <w:rsid w:val="00F20497"/>
    <w:rsid w:val="00F220F3"/>
    <w:rsid w:val="00F22C0D"/>
    <w:rsid w:val="00F23B49"/>
    <w:rsid w:val="00F24028"/>
    <w:rsid w:val="00F26184"/>
    <w:rsid w:val="00F2656B"/>
    <w:rsid w:val="00F265D8"/>
    <w:rsid w:val="00F3023B"/>
    <w:rsid w:val="00F3196A"/>
    <w:rsid w:val="00F32AC3"/>
    <w:rsid w:val="00F34749"/>
    <w:rsid w:val="00F35A66"/>
    <w:rsid w:val="00F35D23"/>
    <w:rsid w:val="00F36005"/>
    <w:rsid w:val="00F36275"/>
    <w:rsid w:val="00F3670C"/>
    <w:rsid w:val="00F37327"/>
    <w:rsid w:val="00F37C6C"/>
    <w:rsid w:val="00F37D7C"/>
    <w:rsid w:val="00F400E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715F"/>
    <w:rsid w:val="00F5717D"/>
    <w:rsid w:val="00F61B18"/>
    <w:rsid w:val="00F61FC5"/>
    <w:rsid w:val="00F62D8B"/>
    <w:rsid w:val="00F63C45"/>
    <w:rsid w:val="00F65679"/>
    <w:rsid w:val="00F70106"/>
    <w:rsid w:val="00F70FE6"/>
    <w:rsid w:val="00F72873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15BB"/>
    <w:rsid w:val="00F817E1"/>
    <w:rsid w:val="00F82476"/>
    <w:rsid w:val="00F82F0C"/>
    <w:rsid w:val="00F84FBB"/>
    <w:rsid w:val="00F85A90"/>
    <w:rsid w:val="00F86243"/>
    <w:rsid w:val="00F86470"/>
    <w:rsid w:val="00F86D9B"/>
    <w:rsid w:val="00F874F1"/>
    <w:rsid w:val="00F93D0C"/>
    <w:rsid w:val="00F9557A"/>
    <w:rsid w:val="00F955E2"/>
    <w:rsid w:val="00F95AC7"/>
    <w:rsid w:val="00F96949"/>
    <w:rsid w:val="00F97FC3"/>
    <w:rsid w:val="00FA0A7F"/>
    <w:rsid w:val="00FA1DF6"/>
    <w:rsid w:val="00FA2768"/>
    <w:rsid w:val="00FA2921"/>
    <w:rsid w:val="00FA43D8"/>
    <w:rsid w:val="00FA5F81"/>
    <w:rsid w:val="00FA6BF7"/>
    <w:rsid w:val="00FA6E63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C0D66"/>
    <w:rsid w:val="00FC1916"/>
    <w:rsid w:val="00FC25DA"/>
    <w:rsid w:val="00FC2881"/>
    <w:rsid w:val="00FC3324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70D1"/>
    <w:rsid w:val="00FD7188"/>
    <w:rsid w:val="00FD7229"/>
    <w:rsid w:val="00FD7EB8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506B"/>
    <w:rsid w:val="00FF61B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403732B3"/>
  <w15:docId w15:val="{8DD4E377-1317-4476-AD3A-DC614F98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68A1"/>
  </w:style>
  <w:style w:type="paragraph" w:styleId="Heading1">
    <w:name w:val="heading 1"/>
    <w:basedOn w:val="Normal"/>
    <w:next w:val="Normal"/>
    <w:qFormat/>
    <w:rsid w:val="00B662B9"/>
    <w:pPr>
      <w:keepNext/>
      <w:numPr>
        <w:numId w:val="4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rsid w:val="00D71324"/>
    <w:pPr>
      <w:keepNext/>
      <w:numPr>
        <w:ilvl w:val="1"/>
        <w:numId w:val="3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86BDE"/>
    <w:pPr>
      <w:keepNext/>
      <w:numPr>
        <w:ilvl w:val="2"/>
        <w:numId w:val="3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827A8B"/>
    <w:pPr>
      <w:keepNext/>
      <w:numPr>
        <w:ilvl w:val="3"/>
        <w:numId w:val="3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827A8B"/>
    <w:pPr>
      <w:numPr>
        <w:ilvl w:val="4"/>
        <w:numId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27A8B"/>
    <w:pPr>
      <w:keepNext/>
      <w:numPr>
        <w:ilvl w:val="5"/>
        <w:numId w:val="3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827A8B"/>
    <w:pPr>
      <w:keepNext/>
      <w:numPr>
        <w:ilvl w:val="6"/>
        <w:numId w:val="3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827A8B"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27A8B"/>
    <w:pPr>
      <w:keepNext/>
      <w:numPr>
        <w:ilvl w:val="8"/>
        <w:numId w:val="3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827A8B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6C3321"/>
    <w:p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numPr>
        <w:numId w:val="2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rsid w:val="00C56F17"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rsid w:val="00C56F17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rsid w:val="00C03D5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3D6A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styleId="CommentReference">
    <w:name w:val="annotation reference"/>
    <w:rsid w:val="009577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777"/>
  </w:style>
  <w:style w:type="character" w:customStyle="1" w:styleId="CommentTextChar">
    <w:name w:val="Comment Text Char"/>
    <w:link w:val="CommentText"/>
    <w:rsid w:val="009577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57777"/>
    <w:rPr>
      <w:b/>
      <w:bCs/>
    </w:rPr>
  </w:style>
  <w:style w:type="character" w:customStyle="1" w:styleId="CommentSubjectChar">
    <w:name w:val="Comment Subject Char"/>
    <w:link w:val="CommentSubject"/>
    <w:rsid w:val="009577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5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777"/>
    <w:rPr>
      <w:rFonts w:ascii="Tahoma" w:hAnsi="Tahoma" w:cs="Tahoma"/>
      <w:sz w:val="16"/>
      <w:szCs w:val="16"/>
      <w:lang w:val="en-US" w:eastAsia="en-US"/>
    </w:rPr>
  </w:style>
  <w:style w:type="table" w:styleId="TableColumns4">
    <w:name w:val="Table Columns 4"/>
    <w:basedOn w:val="TableNormal"/>
    <w:rsid w:val="003E64C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8">
    <w:name w:val="Table Grid 8"/>
    <w:basedOn w:val="TableNormal"/>
    <w:rsid w:val="003E64C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F%20STTTelkom\Sosialisasi\TA\Template_Proposal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F5306-B3DB-474F-BF42-9C2D4C28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Template_Proposal_TA_IF.dot</Template>
  <TotalTime>16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creator>DBA1</dc:creator>
  <cp:lastModifiedBy>FATHAH NOOR PRAWITA</cp:lastModifiedBy>
  <cp:revision>4</cp:revision>
  <cp:lastPrinted>2002-10-30T00:48:00Z</cp:lastPrinted>
  <dcterms:created xsi:type="dcterms:W3CDTF">2018-01-14T11:26:00Z</dcterms:created>
  <dcterms:modified xsi:type="dcterms:W3CDTF">2018-01-14T11:42:00Z</dcterms:modified>
</cp:coreProperties>
</file>